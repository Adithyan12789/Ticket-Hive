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3FEC8" w14:textId="77777777" w:rsidR="0084569D" w:rsidRDefault="0084569D" w:rsidP="0084569D">
      <w:pPr>
        <w:pStyle w:val="ImagePlaceholder"/>
      </w:pPr>
      <w:r>
        <w:rPr>
          <w:noProof/>
          <w:lang w:val="en-AU" w:eastAsia="en-AU"/>
        </w:rPr>
        <mc:AlternateContent>
          <mc:Choice Requires="wps">
            <w:drawing>
              <wp:anchor distT="0" distB="0" distL="114300" distR="114300" simplePos="0" relativeHeight="251684864" behindDoc="1" locked="1" layoutInCell="1" allowOverlap="1" wp14:anchorId="75C30856" wp14:editId="5623C380">
                <wp:simplePos x="0" y="0"/>
                <wp:positionH relativeFrom="column">
                  <wp:posOffset>-680720</wp:posOffset>
                </wp:positionH>
                <wp:positionV relativeFrom="paragraph">
                  <wp:posOffset>-619125</wp:posOffset>
                </wp:positionV>
                <wp:extent cx="7772400" cy="1911096"/>
                <wp:effectExtent l="0" t="0" r="0" b="0"/>
                <wp:wrapNone/>
                <wp:docPr id="1609007532"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911096"/>
                        </a:xfrm>
                        <a:prstGeom prst="rect">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A135DD" id="Rectangle 1" o:spid="_x0000_s1026" style="position:absolute;margin-left:-53.6pt;margin-top:-48.75pt;width:612pt;height:150.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" fillcolor="#e5d2c2 [1301]" stroked="f" strokeweight="1pt">
                <w10:anchorlock/>
              </v:rect>
            </w:pict>
          </mc:Fallback>
        </mc:AlternateContent>
      </w:r>
    </w:p>
    <w:p w14:paraId="037226BC" w14:textId="095C3084" w:rsidR="004F03F5" w:rsidRPr="00145400" w:rsidRDefault="00145400" w:rsidP="00A10C09">
      <w:pPr>
        <w:pStyle w:val="Title"/>
        <w:rPr>
          <w:sz w:val="72"/>
          <w:szCs w:val="72"/>
        </w:rPr>
      </w:pPr>
      <w:r w:rsidRPr="00145400">
        <w:rPr>
          <w:sz w:val="72"/>
          <w:szCs w:val="72"/>
        </w:rPr>
        <w:t>adithyan narayanan</w:t>
      </w:r>
    </w:p>
    <w:p w14:paraId="4D44B93C" w14:textId="52F341E3" w:rsidR="004F03F5" w:rsidRDefault="004F03F5" w:rsidP="004F03F5">
      <w:pPr>
        <w:pStyle w:val="Subtitle"/>
      </w:pPr>
    </w:p>
    <w:tbl>
      <w:tblPr>
        <w:tblW w:w="4911" w:type="pct"/>
        <w:tblCellMar>
          <w:top w:w="320" w:type="dxa"/>
          <w:left w:w="0" w:type="dxa"/>
          <w:right w:w="0" w:type="dxa"/>
        </w:tblCellMar>
        <w:tblLook w:val="0600" w:firstRow="0" w:lastRow="0" w:firstColumn="0" w:lastColumn="0" w:noHBand="1" w:noVBand="1"/>
        <w:tblCaption w:val="Layout table"/>
      </w:tblPr>
      <w:tblGrid>
        <w:gridCol w:w="216"/>
        <w:gridCol w:w="3294"/>
        <w:gridCol w:w="216"/>
        <w:gridCol w:w="6175"/>
      </w:tblGrid>
      <w:tr w:rsidR="00A24B78" w14:paraId="7F9036C8" w14:textId="77777777" w:rsidTr="0033248B">
        <w:trPr>
          <w:trHeight w:val="2038"/>
        </w:trPr>
        <w:tc>
          <w:tcPr>
            <w:tcW w:w="216" w:type="dxa"/>
          </w:tcPr>
          <w:p w14:paraId="608322D0" w14:textId="77777777" w:rsidR="00A24B78" w:rsidRPr="00065553" w:rsidRDefault="00A24B78" w:rsidP="00A24B78"/>
        </w:tc>
        <w:tc>
          <w:tcPr>
            <w:tcW w:w="3294" w:type="dxa"/>
            <w:tcBorders>
              <w:right w:val="single" w:sz="8" w:space="0" w:color="D8BCA4" w:themeColor="accent2" w:themeTint="99"/>
            </w:tcBorders>
          </w:tcPr>
          <w:p w14:paraId="21DB749C" w14:textId="77777777" w:rsidR="00A24B78" w:rsidRPr="00CE7496" w:rsidRDefault="00000000" w:rsidP="00CE7496">
            <w:pPr>
              <w:pStyle w:val="Heading1"/>
            </w:pPr>
            <w:sdt>
              <w:sdtPr>
                <w:id w:val="-203956741"/>
                <w:placeholder>
                  <w:docPart w:val="3C402A37801840669CE1F979361C441E"/>
                </w:placeholder>
                <w:temporary/>
                <w:showingPlcHdr/>
                <w15:appearance w15:val="hidden"/>
              </w:sdtPr>
              <w:sdtContent>
                <w:r w:rsidR="00CE7496" w:rsidRPr="00CE7496">
                  <w:t>Contact</w:t>
                </w:r>
              </w:sdtContent>
            </w:sdt>
          </w:p>
          <w:p w14:paraId="3911F64D" w14:textId="661D7F29" w:rsidR="009052A6" w:rsidRDefault="00145400" w:rsidP="00137C2D">
            <w:r w:rsidRPr="00145400">
              <w:rPr>
                <w:b/>
                <w:bCs/>
              </w:rPr>
              <w:t>Email:</w:t>
            </w:r>
            <w:r w:rsidRPr="00145400">
              <w:t xml:space="preserve"> </w:t>
            </w:r>
            <w:hyperlink r:id="rId10" w:history="1">
              <w:r w:rsidR="00741CB1">
                <w:rPr>
                  <w:rStyle w:val="Hyperlink"/>
                </w:rPr>
                <w:t>adithiruthiparambil12@gamil.com</w:t>
              </w:r>
            </w:hyperlink>
          </w:p>
          <w:p w14:paraId="5793C1D4" w14:textId="47AFC8D4" w:rsidR="00A24B78" w:rsidRDefault="00145400" w:rsidP="00137C2D">
            <w:r w:rsidRPr="00145400">
              <w:br/>
            </w:r>
            <w:r w:rsidRPr="00145400">
              <w:rPr>
                <w:b/>
                <w:bCs/>
              </w:rPr>
              <w:t>Phone:</w:t>
            </w:r>
            <w:r w:rsidRPr="00145400">
              <w:t xml:space="preserve"> </w:t>
            </w:r>
            <w:r w:rsidR="009052A6">
              <w:t xml:space="preserve">+918891768287 </w:t>
            </w:r>
            <w:r w:rsidRPr="00145400">
              <w:br/>
            </w:r>
            <w:r w:rsidRPr="00145400">
              <w:rPr>
                <w:b/>
                <w:bCs/>
              </w:rPr>
              <w:t>LinkedIn:</w:t>
            </w:r>
            <w:r w:rsidRPr="00145400">
              <w:t xml:space="preserve"> </w:t>
            </w:r>
            <w:hyperlink r:id="rId11" w:history="1">
              <w:r w:rsidR="009052A6">
                <w:rPr>
                  <w:rStyle w:val="Hyperlink"/>
                </w:rPr>
                <w:t>Adithya Narayanan</w:t>
              </w:r>
            </w:hyperlink>
            <w:r w:rsidR="009052A6">
              <w:t xml:space="preserve"> </w:t>
            </w:r>
            <w:r w:rsidRPr="00145400">
              <w:br/>
            </w:r>
            <w:r w:rsidRPr="00145400">
              <w:rPr>
                <w:b/>
                <w:bCs/>
              </w:rPr>
              <w:t>GitHub:</w:t>
            </w:r>
            <w:r w:rsidRPr="00145400">
              <w:t xml:space="preserve"> </w:t>
            </w:r>
            <w:hyperlink r:id="rId12" w:tgtFrame="_new" w:history="1">
              <w:r w:rsidRPr="00145400">
                <w:rPr>
                  <w:rStyle w:val="Hyperlink"/>
                </w:rPr>
                <w:t>github.com/Adithyan12789</w:t>
              </w:r>
            </w:hyperlink>
          </w:p>
        </w:tc>
        <w:tc>
          <w:tcPr>
            <w:tcW w:w="216" w:type="dxa"/>
            <w:tcBorders>
              <w:left w:val="single" w:sz="8" w:space="0" w:color="D8BCA4" w:themeColor="accent2" w:themeTint="99"/>
            </w:tcBorders>
          </w:tcPr>
          <w:p w14:paraId="5A7FBEC7" w14:textId="77777777" w:rsidR="00A24B78" w:rsidRDefault="00A24B78" w:rsidP="00065553"/>
        </w:tc>
        <w:tc>
          <w:tcPr>
            <w:tcW w:w="6175" w:type="dxa"/>
            <w:tcBorders>
              <w:bottom w:val="single" w:sz="8" w:space="0" w:color="D8BCA4" w:themeColor="accent2" w:themeTint="99"/>
            </w:tcBorders>
          </w:tcPr>
          <w:p w14:paraId="71C6AD2F" w14:textId="77777777" w:rsidR="00A24B78" w:rsidRPr="00A24B78" w:rsidRDefault="00000000" w:rsidP="00A24B78">
            <w:pPr>
              <w:pStyle w:val="Heading1"/>
            </w:pPr>
            <w:sdt>
              <w:sdtPr>
                <w:id w:val="425542482"/>
                <w:placeholder>
                  <w:docPart w:val="6FB6EE60A9CF45918F25D241A423D9DB"/>
                </w:placeholder>
                <w:temporary/>
                <w:showingPlcHdr/>
                <w15:appearance w15:val="hidden"/>
              </w:sdtPr>
              <w:sdtContent>
                <w:r w:rsidR="00A24B78" w:rsidRPr="00A24B78">
                  <w:t>Profile</w:t>
                </w:r>
              </w:sdtContent>
            </w:sdt>
          </w:p>
          <w:p w14:paraId="6DEEDC8E" w14:textId="167CFD94" w:rsidR="00A24B78" w:rsidRPr="00311FD2" w:rsidRDefault="00145400" w:rsidP="00311FD2">
            <w:r w:rsidRPr="00145400">
              <w:t>Full Stack Web Developer specializing in the MERN stack (MongoDB, Express.js, React.js, Node.js). Skilled in developing scalable web applications with a focus on user experience and performance. Experienced in integrating third-party APIs, implementing JWT authentication, and managing data interactions. Passionate about using modern technologies to drive innovation and solve problems.</w:t>
            </w:r>
          </w:p>
        </w:tc>
      </w:tr>
      <w:tr w:rsidR="00CE7496" w14:paraId="27AE22E1" w14:textId="77777777" w:rsidTr="00CE7496">
        <w:trPr>
          <w:trHeight w:val="8651"/>
        </w:trPr>
        <w:tc>
          <w:tcPr>
            <w:tcW w:w="216" w:type="dxa"/>
          </w:tcPr>
          <w:p w14:paraId="5A9298F5" w14:textId="77777777" w:rsidR="00CE7496" w:rsidRPr="00065553" w:rsidRDefault="00CE7496" w:rsidP="0033248B"/>
        </w:tc>
        <w:tc>
          <w:tcPr>
            <w:tcW w:w="3294" w:type="dxa"/>
            <w:tcBorders>
              <w:right w:val="single" w:sz="8" w:space="0" w:color="D8BCA4" w:themeColor="accent2" w:themeTint="99"/>
            </w:tcBorders>
          </w:tcPr>
          <w:p w14:paraId="4502C40C" w14:textId="77777777" w:rsidR="00CE7496" w:rsidRPr="00065553" w:rsidRDefault="00000000" w:rsidP="0033248B">
            <w:pPr>
              <w:pStyle w:val="Heading1"/>
            </w:pPr>
            <w:sdt>
              <w:sdtPr>
                <w:id w:val="150179177"/>
                <w:placeholder>
                  <w:docPart w:val="5ABE635AC7844146BDCA73661D64AFCB"/>
                </w:placeholder>
                <w:temporary/>
                <w:showingPlcHdr/>
                <w15:appearance w15:val="hidden"/>
              </w:sdtPr>
              <w:sdtContent>
                <w:r w:rsidR="00CE7496" w:rsidRPr="0033248B">
                  <w:t>Education</w:t>
                </w:r>
              </w:sdtContent>
            </w:sdt>
          </w:p>
          <w:p w14:paraId="23DB5D13" w14:textId="502FC899" w:rsidR="002B5C76" w:rsidRPr="002B5C76" w:rsidRDefault="00517A2E" w:rsidP="00CE7496">
            <w:pPr>
              <w:pStyle w:val="Heading1"/>
              <w:rPr>
                <w:rFonts w:asciiTheme="minorHAnsi" w:hAnsiTheme="minorHAnsi"/>
                <w:bCs/>
                <w:caps w:val="0"/>
                <w:spacing w:val="0"/>
                <w:sz w:val="20"/>
              </w:rPr>
            </w:pPr>
            <w:r w:rsidRPr="002B5C76">
              <w:rPr>
                <w:rFonts w:asciiTheme="minorHAnsi" w:hAnsiTheme="minorHAnsi"/>
                <w:bCs/>
                <w:caps w:val="0"/>
                <w:spacing w:val="0"/>
                <w:sz w:val="20"/>
              </w:rPr>
              <w:t>Plus</w:t>
            </w:r>
            <w:r>
              <w:rPr>
                <w:rFonts w:asciiTheme="minorHAnsi" w:hAnsiTheme="minorHAnsi"/>
                <w:bCs/>
                <w:caps w:val="0"/>
                <w:spacing w:val="0"/>
                <w:sz w:val="20"/>
              </w:rPr>
              <w:t xml:space="preserve"> </w:t>
            </w:r>
            <w:r w:rsidR="00741CB1" w:rsidRPr="002B5C76">
              <w:rPr>
                <w:rFonts w:asciiTheme="minorHAnsi" w:hAnsiTheme="minorHAnsi"/>
                <w:bCs/>
                <w:caps w:val="0"/>
                <w:spacing w:val="0"/>
                <w:sz w:val="20"/>
              </w:rPr>
              <w:t>Two (Bio Science)</w:t>
            </w:r>
          </w:p>
          <w:p w14:paraId="2030FAB3" w14:textId="714CA178" w:rsidR="00741CB1" w:rsidRPr="002B5C76" w:rsidRDefault="00741CB1" w:rsidP="00CE7496">
            <w:pPr>
              <w:pStyle w:val="Heading1"/>
              <w:rPr>
                <w:rFonts w:asciiTheme="minorHAnsi" w:hAnsiTheme="minorHAnsi"/>
                <w:bCs/>
                <w:caps w:val="0"/>
                <w:spacing w:val="0"/>
                <w:sz w:val="20"/>
              </w:rPr>
            </w:pPr>
            <w:r w:rsidRPr="002B5C76">
              <w:rPr>
                <w:rFonts w:asciiTheme="minorHAnsi" w:hAnsiTheme="minorHAnsi"/>
                <w:bCs/>
                <w:caps w:val="0"/>
                <w:spacing w:val="0"/>
                <w:sz w:val="20"/>
              </w:rPr>
              <w:t>G H S S Villadam, Thrissur</w:t>
            </w:r>
            <w:r w:rsidRPr="002B5C76">
              <w:rPr>
                <w:rFonts w:asciiTheme="minorHAnsi" w:hAnsiTheme="minorHAnsi"/>
                <w:bCs/>
                <w:caps w:val="0"/>
                <w:spacing w:val="0"/>
                <w:sz w:val="20"/>
              </w:rPr>
              <w:br/>
              <w:t>August 2021 – June 2023</w:t>
            </w:r>
            <w:r w:rsidRPr="002B5C76">
              <w:rPr>
                <w:rFonts w:asciiTheme="minorHAnsi" w:hAnsiTheme="minorHAnsi"/>
                <w:bCs/>
                <w:caps w:val="0"/>
                <w:spacing w:val="0"/>
                <w:sz w:val="20"/>
              </w:rPr>
              <w:br/>
            </w:r>
            <w:r w:rsidRPr="002B5C76">
              <w:rPr>
                <w:rFonts w:asciiTheme="minorHAnsi" w:hAnsiTheme="minorHAnsi"/>
                <w:bCs/>
                <w:caps w:val="0"/>
                <w:spacing w:val="0"/>
                <w:sz w:val="20"/>
              </w:rPr>
              <w:br/>
              <w:t>Full Stack Web Development Bootcamp</w:t>
            </w:r>
            <w:r w:rsidRPr="002B5C76">
              <w:rPr>
                <w:rFonts w:asciiTheme="minorHAnsi" w:hAnsiTheme="minorHAnsi"/>
                <w:bCs/>
                <w:caps w:val="0"/>
                <w:spacing w:val="0"/>
                <w:sz w:val="20"/>
              </w:rPr>
              <w:br/>
              <w:t>Brototype Academy, Offline</w:t>
            </w:r>
            <w:r w:rsidRPr="002B5C76">
              <w:rPr>
                <w:rFonts w:asciiTheme="minorHAnsi" w:hAnsiTheme="minorHAnsi"/>
                <w:bCs/>
                <w:caps w:val="0"/>
                <w:spacing w:val="0"/>
                <w:sz w:val="20"/>
              </w:rPr>
              <w:br/>
            </w:r>
            <w:r w:rsidR="002B5C76" w:rsidRPr="002B5C76">
              <w:rPr>
                <w:rFonts w:asciiTheme="minorHAnsi" w:hAnsiTheme="minorHAnsi"/>
                <w:bCs/>
                <w:caps w:val="0"/>
                <w:spacing w:val="0"/>
                <w:sz w:val="20"/>
              </w:rPr>
              <w:t>September</w:t>
            </w:r>
            <w:r w:rsidRPr="002B5C76">
              <w:rPr>
                <w:rFonts w:asciiTheme="minorHAnsi" w:hAnsiTheme="minorHAnsi"/>
                <w:bCs/>
                <w:caps w:val="0"/>
                <w:spacing w:val="0"/>
                <w:sz w:val="20"/>
              </w:rPr>
              <w:t xml:space="preserve"> 2023 –</w:t>
            </w:r>
            <w:r w:rsidR="002B5C76" w:rsidRPr="002B5C76">
              <w:rPr>
                <w:rFonts w:asciiTheme="minorHAnsi" w:hAnsiTheme="minorHAnsi"/>
                <w:bCs/>
                <w:caps w:val="0"/>
                <w:spacing w:val="0"/>
                <w:sz w:val="20"/>
              </w:rPr>
              <w:t xml:space="preserve"> October </w:t>
            </w:r>
            <w:r w:rsidRPr="002B5C76">
              <w:rPr>
                <w:rFonts w:asciiTheme="minorHAnsi" w:hAnsiTheme="minorHAnsi"/>
                <w:bCs/>
                <w:caps w:val="0"/>
                <w:spacing w:val="0"/>
                <w:sz w:val="20"/>
              </w:rPr>
              <w:t>2024</w:t>
            </w:r>
          </w:p>
          <w:p w14:paraId="121FE136" w14:textId="29FB13BD" w:rsidR="00CE7496" w:rsidRPr="00065553" w:rsidRDefault="00000000" w:rsidP="00CE7496">
            <w:pPr>
              <w:pStyle w:val="Heading1"/>
            </w:pPr>
            <w:sdt>
              <w:sdtPr>
                <w:id w:val="572388028"/>
                <w:placeholder>
                  <w:docPart w:val="D697C0D5A2CF468E923FE98825819B5F"/>
                </w:placeholder>
                <w:temporary/>
                <w:showingPlcHdr/>
                <w15:appearance w15:val="hidden"/>
              </w:sdtPr>
              <w:sdtContent>
                <w:r w:rsidR="00CE7496" w:rsidRPr="00065553">
                  <w:t>Key Skills</w:t>
                </w:r>
              </w:sdtContent>
            </w:sdt>
          </w:p>
          <w:p w14:paraId="55869AA7" w14:textId="5FAB58F2" w:rsidR="00110FF3" w:rsidRPr="00110FF3" w:rsidRDefault="00110FF3" w:rsidP="00110FF3">
            <w:pPr>
              <w:ind w:left="108"/>
            </w:pPr>
            <w:r w:rsidRPr="00110FF3">
              <w:rPr>
                <w:b/>
                <w:bCs/>
              </w:rPr>
              <w:t>Front-End:</w:t>
            </w:r>
            <w:r w:rsidRPr="00110FF3">
              <w:t xml:space="preserve"> HTML, CSS, JavaScript, Bootstrap, React.js</w:t>
            </w:r>
            <w:r>
              <w:br/>
            </w:r>
          </w:p>
          <w:p w14:paraId="27E7EB4F" w14:textId="5D7A421E" w:rsidR="00110FF3" w:rsidRPr="00110FF3" w:rsidRDefault="00110FF3" w:rsidP="00110FF3">
            <w:r w:rsidRPr="00110FF3">
              <w:t xml:space="preserve"> </w:t>
            </w:r>
            <w:r w:rsidRPr="00110FF3">
              <w:rPr>
                <w:b/>
                <w:bCs/>
              </w:rPr>
              <w:t>Back-End:</w:t>
            </w:r>
            <w:r w:rsidRPr="00110FF3">
              <w:t xml:space="preserve"> Node.js, Express.js</w:t>
            </w:r>
            <w:r>
              <w:br/>
            </w:r>
          </w:p>
          <w:p w14:paraId="073B0C18" w14:textId="6B23B879" w:rsidR="00110FF3" w:rsidRPr="00110FF3" w:rsidRDefault="00110FF3" w:rsidP="00110FF3">
            <w:r w:rsidRPr="00110FF3">
              <w:t xml:space="preserve"> </w:t>
            </w:r>
            <w:r w:rsidRPr="00110FF3">
              <w:rPr>
                <w:b/>
                <w:bCs/>
              </w:rPr>
              <w:t>Databases:</w:t>
            </w:r>
            <w:r w:rsidRPr="00110FF3">
              <w:t xml:space="preserve"> MongoDB, PostgreSQL, Firebase</w:t>
            </w:r>
            <w:r>
              <w:br/>
            </w:r>
          </w:p>
          <w:p w14:paraId="34E64757" w14:textId="079ECFD4" w:rsidR="00CE7496" w:rsidRDefault="00110FF3" w:rsidP="00110FF3">
            <w:r w:rsidRPr="00110FF3">
              <w:rPr>
                <w:b/>
                <w:bCs/>
              </w:rPr>
              <w:t>Other:</w:t>
            </w:r>
            <w:r w:rsidRPr="00110FF3">
              <w:t xml:space="preserve"> Redux, JWT Authentication, Server-side Templating, Git</w:t>
            </w:r>
            <w:r w:rsidR="00145400">
              <w:t>, Postman, REST APIs</w:t>
            </w:r>
          </w:p>
          <w:p w14:paraId="014BA289" w14:textId="77777777" w:rsidR="00CE7496" w:rsidRDefault="00CE7496" w:rsidP="00CE7496"/>
          <w:p w14:paraId="4DA711A6" w14:textId="77777777" w:rsidR="00CE7496" w:rsidRPr="00065553" w:rsidRDefault="00000000" w:rsidP="00CE7496">
            <w:pPr>
              <w:pStyle w:val="Heading1"/>
            </w:pPr>
            <w:sdt>
              <w:sdtPr>
                <w:id w:val="-445079052"/>
                <w:placeholder>
                  <w:docPart w:val="6CA13E1C0DDE4C8792380E7C0A5D9B39"/>
                </w:placeholder>
                <w:temporary/>
                <w:showingPlcHdr/>
                <w15:appearance w15:val="hidden"/>
              </w:sdtPr>
              <w:sdtContent>
                <w:r w:rsidR="00CE7496" w:rsidRPr="00065553">
                  <w:t>Interests</w:t>
                </w:r>
              </w:sdtContent>
            </w:sdt>
          </w:p>
          <w:p w14:paraId="1D5CE9C5" w14:textId="77777777" w:rsidR="00CE7496" w:rsidRDefault="00000000" w:rsidP="00CE7496">
            <w:sdt>
              <w:sdtPr>
                <w:id w:val="-2128689905"/>
                <w:placeholder>
                  <w:docPart w:val="323120F71D56420DA0640446C4E2A73B"/>
                </w:placeholder>
                <w:temporary/>
                <w:showingPlcHdr/>
                <w15:appearance w15:val="hidden"/>
              </w:sdtPr>
              <w:sdtContent>
                <w:r w:rsidR="00CE7496">
                  <w:t>Literature</w:t>
                </w:r>
              </w:sdtContent>
            </w:sdt>
          </w:p>
          <w:p w14:paraId="1080EF0E" w14:textId="77777777" w:rsidR="00CE7496" w:rsidRDefault="00000000" w:rsidP="00CE7496">
            <w:sdt>
              <w:sdtPr>
                <w:id w:val="-704174944"/>
                <w:placeholder>
                  <w:docPart w:val="34BD48FEDAAB4587959A034B39062774"/>
                </w:placeholder>
                <w:temporary/>
                <w:showingPlcHdr/>
                <w15:appearance w15:val="hidden"/>
              </w:sdtPr>
              <w:sdtContent>
                <w:r w:rsidR="00CE7496">
                  <w:t>Environmental conservation</w:t>
                </w:r>
              </w:sdtContent>
            </w:sdt>
            <w:r w:rsidR="00CE7496">
              <w:t xml:space="preserve"> </w:t>
            </w:r>
          </w:p>
          <w:p w14:paraId="3D5FA050" w14:textId="77777777" w:rsidR="00CE7496" w:rsidRDefault="00000000" w:rsidP="00CE7496">
            <w:sdt>
              <w:sdtPr>
                <w:id w:val="-1824184537"/>
                <w:placeholder>
                  <w:docPart w:val="3179906925E14A78BA56CE1B5AB00800"/>
                </w:placeholder>
                <w:temporary/>
                <w:showingPlcHdr/>
                <w15:appearance w15:val="hidden"/>
              </w:sdtPr>
              <w:sdtContent>
                <w:r w:rsidR="00CE7496">
                  <w:t>Art</w:t>
                </w:r>
              </w:sdtContent>
            </w:sdt>
          </w:p>
          <w:p w14:paraId="1895E7B2" w14:textId="77777777" w:rsidR="00CE7496" w:rsidRDefault="00000000" w:rsidP="00CE7496">
            <w:sdt>
              <w:sdtPr>
                <w:id w:val="-1701781401"/>
                <w:placeholder>
                  <w:docPart w:val="856B61B107C8486584D023F0848D3AE2"/>
                </w:placeholder>
                <w:temporary/>
                <w:showingPlcHdr/>
                <w15:appearance w15:val="hidden"/>
              </w:sdtPr>
              <w:sdtContent>
                <w:r w:rsidR="00CE7496">
                  <w:t>Yoga</w:t>
                </w:r>
              </w:sdtContent>
            </w:sdt>
          </w:p>
          <w:p w14:paraId="49E647D8" w14:textId="77777777" w:rsidR="00CE7496" w:rsidRDefault="00000000" w:rsidP="00CE7496">
            <w:sdt>
              <w:sdtPr>
                <w:id w:val="-1218114028"/>
                <w:placeholder>
                  <w:docPart w:val="AB8D09E66BF446B18C61ECD66A95EBC5"/>
                </w:placeholder>
                <w:temporary/>
                <w:showingPlcHdr/>
                <w15:appearance w15:val="hidden"/>
              </w:sdtPr>
              <w:sdtContent>
                <w:r w:rsidR="00CE7496">
                  <w:t>Skiing</w:t>
                </w:r>
              </w:sdtContent>
            </w:sdt>
          </w:p>
          <w:p w14:paraId="225EFB71" w14:textId="77777777" w:rsidR="00CE7496" w:rsidRPr="00CE7496" w:rsidRDefault="00000000" w:rsidP="00CE7496">
            <w:sdt>
              <w:sdtPr>
                <w:id w:val="1916046532"/>
                <w:placeholder>
                  <w:docPart w:val="8CD4088D1B3D4EAB813086531AD49EFC"/>
                </w:placeholder>
                <w:temporary/>
                <w:showingPlcHdr/>
                <w15:appearance w15:val="hidden"/>
              </w:sdtPr>
              <w:sdtContent>
                <w:r w:rsidR="00CE7496">
                  <w:t>Travel</w:t>
                </w:r>
              </w:sdtContent>
            </w:sdt>
          </w:p>
        </w:tc>
        <w:tc>
          <w:tcPr>
            <w:tcW w:w="216" w:type="dxa"/>
            <w:tcBorders>
              <w:left w:val="single" w:sz="8" w:space="0" w:color="D8BCA4" w:themeColor="accent2" w:themeTint="99"/>
            </w:tcBorders>
          </w:tcPr>
          <w:p w14:paraId="30E0ECF4" w14:textId="77777777" w:rsidR="00CE7496" w:rsidRDefault="00CE7496" w:rsidP="0033248B"/>
        </w:tc>
        <w:tc>
          <w:tcPr>
            <w:tcW w:w="6175" w:type="dxa"/>
            <w:tcBorders>
              <w:top w:val="single" w:sz="8" w:space="0" w:color="D8BCA4" w:themeColor="accent2" w:themeTint="99"/>
            </w:tcBorders>
          </w:tcPr>
          <w:p w14:paraId="3FEF0A62" w14:textId="77777777" w:rsidR="00CE7496" w:rsidRPr="00CE7496" w:rsidRDefault="00000000" w:rsidP="00CE7496">
            <w:pPr>
              <w:pStyle w:val="Heading1"/>
            </w:pPr>
            <w:sdt>
              <w:sdtPr>
                <w:id w:val="-1767221959"/>
                <w:placeholder>
                  <w:docPart w:val="59FD190F26DA4BC19ED08EABAD815F80"/>
                </w:placeholder>
                <w:temporary/>
                <w:showingPlcHdr/>
                <w15:appearance w15:val="hidden"/>
                <w:text/>
              </w:sdtPr>
              <w:sdtContent>
                <w:r w:rsidR="00CE7496" w:rsidRPr="00CE7496">
                  <w:t>Experience</w:t>
                </w:r>
              </w:sdtContent>
            </w:sdt>
          </w:p>
          <w:p w14:paraId="506E1EDA" w14:textId="77777777" w:rsidR="00CE7496" w:rsidRPr="0033248B" w:rsidRDefault="00000000" w:rsidP="0033248B">
            <w:pPr>
              <w:pStyle w:val="Heading2"/>
            </w:pPr>
            <w:sdt>
              <w:sdtPr>
                <w:id w:val="-1837372753"/>
                <w:placeholder>
                  <w:docPart w:val="4CA130D02D5547149EBE22B063FCCCFE"/>
                </w:placeholder>
                <w:temporary/>
                <w:showingPlcHdr/>
                <w15:appearance w15:val="hidden"/>
              </w:sdtPr>
              <w:sdtContent>
                <w:r w:rsidR="00CE7496" w:rsidRPr="0033248B">
                  <w:t>In-house counsel</w:t>
                </w:r>
              </w:sdtContent>
            </w:sdt>
            <w:r w:rsidR="00CE7496" w:rsidRPr="0033248B">
              <w:t xml:space="preserve"> • </w:t>
            </w:r>
            <w:sdt>
              <w:sdtPr>
                <w:id w:val="522521771"/>
                <w:placeholder>
                  <w:docPart w:val="5700DB76A54743FE80D246394288254E"/>
                </w:placeholder>
                <w:temporary/>
                <w:showingPlcHdr/>
                <w15:appearance w15:val="hidden"/>
              </w:sdtPr>
              <w:sdtContent>
                <w:r w:rsidR="00A63F8D" w:rsidRPr="0033248B">
                  <w:t>March 20XX—present</w:t>
                </w:r>
              </w:sdtContent>
            </w:sdt>
          </w:p>
          <w:p w14:paraId="2BA27573" w14:textId="77777777" w:rsidR="00CE7496" w:rsidRPr="00A63F8D" w:rsidRDefault="00000000" w:rsidP="00CE7496">
            <w:pPr>
              <w:pStyle w:val="Heading3"/>
            </w:pPr>
            <w:sdt>
              <w:sdtPr>
                <w:id w:val="-1062323495"/>
                <w:placeholder>
                  <w:docPart w:val="93E360FEA0D74EFBAD93008D7349DFED"/>
                </w:placeholder>
                <w:temporary/>
                <w:showingPlcHdr/>
                <w15:appearance w15:val="hidden"/>
              </w:sdtPr>
              <w:sdtContent>
                <w:r w:rsidR="00A63F8D" w:rsidRPr="00A63F8D">
                  <w:t>Bandter Real Estate • NYC, New York</w:t>
                </w:r>
              </w:sdtContent>
            </w:sdt>
          </w:p>
          <w:p w14:paraId="128097F8" w14:textId="77777777" w:rsidR="00CE7496" w:rsidRDefault="00000000" w:rsidP="0033248B">
            <w:sdt>
              <w:sdtPr>
                <w:id w:val="1302960535"/>
                <w:placeholder>
                  <w:docPart w:val="61E13B87590C4E7A84C4E3496D068ACF"/>
                </w:placeholder>
                <w:temporary/>
                <w:showingPlcHdr/>
                <w15:appearance w15:val="hidden"/>
              </w:sdtPr>
              <w:sdtContent>
                <w:r w:rsidR="00CE7496" w:rsidRPr="0084569D">
                  <w:t>For boutique real estate development firm, draft, negotiate and enforce leases and purchase &amp; sale agreements. Negotiate purchase and sale contracts for residential and commercial properties, including foreclosures. Handle landlord tenant issues, including leasing, eviction, and dispute resolution. Research, analyze and apply state and local environmental, land use and zoning laws in relation to real estate and business development in the Northeast. Oversee due diligence on potential real estate purchase opportunities. Work with outside counsel on litigation, permitting and other specialized firm-related legal matters.</w:t>
                </w:r>
              </w:sdtContent>
            </w:sdt>
          </w:p>
          <w:p w14:paraId="6A52BABD" w14:textId="77777777" w:rsidR="00A63F8D" w:rsidRPr="00EE2BDB" w:rsidRDefault="00A63F8D" w:rsidP="0033248B"/>
          <w:p w14:paraId="02D2E6F7" w14:textId="77777777" w:rsidR="00CE7496" w:rsidRPr="00A63F8D" w:rsidRDefault="00000000" w:rsidP="00CE7496">
            <w:pPr>
              <w:pStyle w:val="Heading2"/>
            </w:pPr>
            <w:sdt>
              <w:sdtPr>
                <w:id w:val="-1985234335"/>
                <w:placeholder>
                  <w:docPart w:val="8E7675D703F94424AAD06EB31379A54C"/>
                </w:placeholder>
                <w:temporary/>
                <w:showingPlcHdr/>
                <w15:appearance w15:val="hidden"/>
              </w:sdtPr>
              <w:sdtContent>
                <w:r w:rsidR="00CE7496" w:rsidRPr="00A63F8D">
                  <w:t>Associate Attorney</w:t>
                </w:r>
              </w:sdtContent>
            </w:sdt>
            <w:r w:rsidR="00CE7496" w:rsidRPr="00A63F8D">
              <w:t xml:space="preserve"> • </w:t>
            </w:r>
            <w:sdt>
              <w:sdtPr>
                <w:id w:val="-609202108"/>
                <w:placeholder>
                  <w:docPart w:val="42B68F99ECC64A5E8263357BD0CBB5DE"/>
                </w:placeholder>
                <w:temporary/>
                <w:showingPlcHdr/>
                <w15:appearance w15:val="hidden"/>
              </w:sdtPr>
              <w:sdtContent>
                <w:r w:rsidR="00A63F8D" w:rsidRPr="00A63F8D">
                  <w:t>Feb 20XX—Nov 20XX</w:t>
                </w:r>
              </w:sdtContent>
            </w:sdt>
          </w:p>
          <w:p w14:paraId="6FF34055" w14:textId="77777777" w:rsidR="00CE7496" w:rsidRPr="00A63F8D" w:rsidRDefault="00000000" w:rsidP="00A63F8D">
            <w:pPr>
              <w:pStyle w:val="Heading3"/>
            </w:pPr>
            <w:sdt>
              <w:sdtPr>
                <w:id w:val="230973942"/>
                <w:placeholder>
                  <w:docPart w:val="3EE248B25CE44986B95BBF50570066D7"/>
                </w:placeholder>
                <w:temporary/>
                <w:showingPlcHdr/>
                <w15:appearance w15:val="hidden"/>
              </w:sdtPr>
              <w:sdtContent>
                <w:r w:rsidR="00A63F8D" w:rsidRPr="009D1B58">
                  <w:t>Luca Udinesi Law firm • NYC, New York</w:t>
                </w:r>
              </w:sdtContent>
            </w:sdt>
          </w:p>
          <w:p w14:paraId="61F7FC55" w14:textId="77777777" w:rsidR="00CE7496" w:rsidRDefault="00000000" w:rsidP="00A63F8D">
            <w:sdt>
              <w:sdtPr>
                <w:id w:val="1515037598"/>
                <w:placeholder>
                  <w:docPart w:val="074FCF02C3F040169EADD21AE7AD0559"/>
                </w:placeholder>
                <w:temporary/>
                <w:showingPlcHdr/>
                <w15:appearance w15:val="hidden"/>
              </w:sdtPr>
              <w:sdtContent>
                <w:r w:rsidR="00CE7496" w:rsidRPr="00EE2BDB">
                  <w:t>Represented and advised parties on small business</w:t>
                </w:r>
                <w:r w:rsidR="008B6E66">
                  <w:t xml:space="preserve">, </w:t>
                </w:r>
                <w:r w:rsidR="00CE7496" w:rsidRPr="00EE2BDB">
                  <w:t>real estate</w:t>
                </w:r>
                <w:r w:rsidR="008B6E66">
                  <w:t>,</w:t>
                </w:r>
                <w:r w:rsidR="00CE7496" w:rsidRPr="00EE2BDB">
                  <w:t xml:space="preserve"> and landlord tenant issues. Researched and analyzed a wide range of legal issues. Represented client in a corporate dissolution litigation and won a $25,000 supervised receivership and dissolution of corporation.</w:t>
                </w:r>
              </w:sdtContent>
            </w:sdt>
          </w:p>
          <w:p w14:paraId="0198389A" w14:textId="77777777" w:rsidR="00A63F8D" w:rsidRDefault="00A63F8D" w:rsidP="00A63F8D"/>
          <w:p w14:paraId="47C018C1" w14:textId="77777777" w:rsidR="00CE7496" w:rsidRPr="00A63F8D" w:rsidRDefault="00000000" w:rsidP="00A63F8D">
            <w:pPr>
              <w:pStyle w:val="Heading2"/>
            </w:pPr>
            <w:sdt>
              <w:sdtPr>
                <w:id w:val="-1659527951"/>
                <w:placeholder>
                  <w:docPart w:val="B6B56434474A4DBDA8EC73611E478FAA"/>
                </w:placeholder>
                <w:temporary/>
                <w:showingPlcHdr/>
                <w15:appearance w15:val="hidden"/>
              </w:sdtPr>
              <w:sdtContent>
                <w:r w:rsidR="00CE7496" w:rsidRPr="00A63F8D">
                  <w:t>Junior Associate Attorney</w:t>
                </w:r>
              </w:sdtContent>
            </w:sdt>
            <w:r w:rsidR="00CE7496" w:rsidRPr="00A63F8D">
              <w:t xml:space="preserve"> • </w:t>
            </w:r>
            <w:sdt>
              <w:sdtPr>
                <w:id w:val="1629818700"/>
                <w:placeholder>
                  <w:docPart w:val="75C1C62DBDB54C2AAB35DD8BBB7F6486"/>
                </w:placeholder>
                <w:temporary/>
                <w:showingPlcHdr/>
                <w15:appearance w15:val="hidden"/>
              </w:sdtPr>
              <w:sdtContent>
                <w:r w:rsidR="00A63F8D" w:rsidRPr="00A63F8D">
                  <w:t>Sept 20XX—Jan 20XX</w:t>
                </w:r>
              </w:sdtContent>
            </w:sdt>
          </w:p>
          <w:p w14:paraId="2F826F6B" w14:textId="77777777" w:rsidR="00CE7496" w:rsidRPr="00A63F8D" w:rsidRDefault="00000000" w:rsidP="00A63F8D">
            <w:pPr>
              <w:pStyle w:val="Heading3"/>
            </w:pPr>
            <w:sdt>
              <w:sdtPr>
                <w:id w:val="1127515444"/>
                <w:placeholder>
                  <w:docPart w:val="880B1BEE2A994B20812A74C5AB38A537"/>
                </w:placeholder>
                <w:temporary/>
                <w:showingPlcHdr/>
                <w15:appearance w15:val="hidden"/>
              </w:sdtPr>
              <w:sdtContent>
                <w:r w:rsidR="00A63F8D" w:rsidRPr="00A63F8D">
                  <w:t>Law Offices of Keita Aoki • NYC, New York</w:t>
                </w:r>
              </w:sdtContent>
            </w:sdt>
          </w:p>
          <w:p w14:paraId="39F92FDE" w14:textId="77777777" w:rsidR="00CE7496" w:rsidRDefault="00000000" w:rsidP="0033248B">
            <w:sdt>
              <w:sdtPr>
                <w:id w:val="2080717148"/>
                <w:placeholder>
                  <w:docPart w:val="8D9443A88C8A40D183272C20AC78B53D"/>
                </w:placeholder>
                <w:temporary/>
                <w:showingPlcHdr/>
                <w15:appearance w15:val="hidden"/>
              </w:sdtPr>
              <w:sdtContent>
                <w:r w:rsidR="00CE7496" w:rsidRPr="0033248B">
                  <w:t>Researched legal issues for senior counsel and assisted in representation of clients on a range of small business. Drafted legal memoranda. Second chair in a multi-million-dollar telecom litigation.</w:t>
                </w:r>
              </w:sdtContent>
            </w:sdt>
          </w:p>
        </w:tc>
      </w:tr>
    </w:tbl>
    <w:p w14:paraId="5E7CD34D" w14:textId="77777777" w:rsidR="004F03F5" w:rsidRPr="004F03F5" w:rsidRDefault="004F03F5" w:rsidP="0002353C"/>
    <w:sectPr w:rsidR="004F03F5" w:rsidRPr="004F03F5" w:rsidSect="0084569D">
      <w:pgSz w:w="12240" w:h="15840" w:code="1"/>
      <w:pgMar w:top="900" w:right="1080" w:bottom="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8557A3" w14:textId="77777777" w:rsidR="00A231F6" w:rsidRDefault="00A231F6" w:rsidP="00F316AD">
      <w:r>
        <w:separator/>
      </w:r>
    </w:p>
  </w:endnote>
  <w:endnote w:type="continuationSeparator" w:id="0">
    <w:p w14:paraId="6E7C6671" w14:textId="77777777" w:rsidR="00A231F6" w:rsidRDefault="00A231F6" w:rsidP="00F316AD">
      <w:r>
        <w:continuationSeparator/>
      </w:r>
    </w:p>
  </w:endnote>
  <w:endnote w:type="continuationNotice" w:id="1">
    <w:p w14:paraId="145C9B8A" w14:textId="77777777" w:rsidR="00A231F6" w:rsidRDefault="00A231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C132AC" w14:textId="77777777" w:rsidR="00A231F6" w:rsidRDefault="00A231F6" w:rsidP="00F316AD">
      <w:r>
        <w:separator/>
      </w:r>
    </w:p>
  </w:footnote>
  <w:footnote w:type="continuationSeparator" w:id="0">
    <w:p w14:paraId="2D58F9DE" w14:textId="77777777" w:rsidR="00A231F6" w:rsidRDefault="00A231F6" w:rsidP="00F316AD">
      <w:r>
        <w:continuationSeparator/>
      </w:r>
    </w:p>
  </w:footnote>
  <w:footnote w:type="continuationNotice" w:id="1">
    <w:p w14:paraId="636426D5" w14:textId="77777777" w:rsidR="00A231F6" w:rsidRDefault="00A231F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010105"/>
    <w:multiLevelType w:val="hybridMultilevel"/>
    <w:tmpl w:val="1EB09D72"/>
    <w:lvl w:ilvl="0" w:tplc="2DF0ABD2">
      <w:start w:val="1"/>
      <w:numFmt w:val="bullet"/>
      <w:pStyle w:val="Style2"/>
      <w:lvlText w:val=""/>
      <w:lvlJc w:val="left"/>
      <w:pPr>
        <w:ind w:left="360" w:hanging="360"/>
      </w:pPr>
      <w:rPr>
        <w:rFonts w:ascii="Symbol" w:hAnsi="Symbol" w:hint="default"/>
        <w:color w:val="404040" w:themeColor="text1" w:themeTint="BF"/>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6171AB"/>
    <w:multiLevelType w:val="hybridMultilevel"/>
    <w:tmpl w:val="D60AE1D4"/>
    <w:lvl w:ilvl="0" w:tplc="0409000F">
      <w:start w:val="1"/>
      <w:numFmt w:val="decimal"/>
      <w:lvlText w:val="%1."/>
      <w:lvlJc w:val="left"/>
      <w:pPr>
        <w:ind w:left="828" w:hanging="360"/>
      </w:pPr>
    </w:lvl>
    <w:lvl w:ilvl="1" w:tplc="04090019" w:tentative="1">
      <w:start w:val="1"/>
      <w:numFmt w:val="lowerLetter"/>
      <w:lvlText w:val="%2."/>
      <w:lvlJc w:val="left"/>
      <w:pPr>
        <w:ind w:left="1548" w:hanging="360"/>
      </w:pPr>
    </w:lvl>
    <w:lvl w:ilvl="2" w:tplc="0409001B" w:tentative="1">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abstractNum w:abstractNumId="2" w15:restartNumberingAfterBreak="0">
    <w:nsid w:val="63835574"/>
    <w:multiLevelType w:val="multilevel"/>
    <w:tmpl w:val="B69615D8"/>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7831376D"/>
    <w:multiLevelType w:val="hybridMultilevel"/>
    <w:tmpl w:val="B6346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8375124">
    <w:abstractNumId w:val="3"/>
  </w:num>
  <w:num w:numId="2" w16cid:durableId="422535719">
    <w:abstractNumId w:val="0"/>
  </w:num>
  <w:num w:numId="3" w16cid:durableId="1810049275">
    <w:abstractNumId w:val="2"/>
  </w:num>
  <w:num w:numId="4" w16cid:durableId="1369380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FF3"/>
    <w:rsid w:val="00000AEC"/>
    <w:rsid w:val="0002353C"/>
    <w:rsid w:val="000238CE"/>
    <w:rsid w:val="000453C1"/>
    <w:rsid w:val="000537EF"/>
    <w:rsid w:val="00064602"/>
    <w:rsid w:val="00065553"/>
    <w:rsid w:val="000E1D44"/>
    <w:rsid w:val="00110FF3"/>
    <w:rsid w:val="00137C2D"/>
    <w:rsid w:val="00145400"/>
    <w:rsid w:val="0015252B"/>
    <w:rsid w:val="0016696C"/>
    <w:rsid w:val="001755F8"/>
    <w:rsid w:val="00186FDF"/>
    <w:rsid w:val="00194350"/>
    <w:rsid w:val="001A4DBF"/>
    <w:rsid w:val="001B744B"/>
    <w:rsid w:val="001C4A17"/>
    <w:rsid w:val="0020696E"/>
    <w:rsid w:val="00210701"/>
    <w:rsid w:val="002356A2"/>
    <w:rsid w:val="00260B1C"/>
    <w:rsid w:val="00271A16"/>
    <w:rsid w:val="002745A5"/>
    <w:rsid w:val="00280DBB"/>
    <w:rsid w:val="00294052"/>
    <w:rsid w:val="0029770D"/>
    <w:rsid w:val="002B5C76"/>
    <w:rsid w:val="002D12DA"/>
    <w:rsid w:val="002E654A"/>
    <w:rsid w:val="003019B2"/>
    <w:rsid w:val="00311FD2"/>
    <w:rsid w:val="003220F2"/>
    <w:rsid w:val="0033248B"/>
    <w:rsid w:val="003334FA"/>
    <w:rsid w:val="0034688D"/>
    <w:rsid w:val="00366C2A"/>
    <w:rsid w:val="003A08F7"/>
    <w:rsid w:val="003E7565"/>
    <w:rsid w:val="003F2D42"/>
    <w:rsid w:val="0040233B"/>
    <w:rsid w:val="00446803"/>
    <w:rsid w:val="00471FD0"/>
    <w:rsid w:val="00481994"/>
    <w:rsid w:val="004B5F10"/>
    <w:rsid w:val="004F03F5"/>
    <w:rsid w:val="004F531F"/>
    <w:rsid w:val="00511A6E"/>
    <w:rsid w:val="00517A2E"/>
    <w:rsid w:val="005630CF"/>
    <w:rsid w:val="0057534A"/>
    <w:rsid w:val="00597AD7"/>
    <w:rsid w:val="00605A5B"/>
    <w:rsid w:val="00611CD0"/>
    <w:rsid w:val="0063248D"/>
    <w:rsid w:val="00647EE2"/>
    <w:rsid w:val="00692B82"/>
    <w:rsid w:val="006C60E6"/>
    <w:rsid w:val="006E70D3"/>
    <w:rsid w:val="007127A0"/>
    <w:rsid w:val="007302D3"/>
    <w:rsid w:val="00741CB1"/>
    <w:rsid w:val="007A3D57"/>
    <w:rsid w:val="007B0F94"/>
    <w:rsid w:val="007B3957"/>
    <w:rsid w:val="0084513D"/>
    <w:rsid w:val="0084569D"/>
    <w:rsid w:val="0084757D"/>
    <w:rsid w:val="00872A76"/>
    <w:rsid w:val="008A01CE"/>
    <w:rsid w:val="008B6E66"/>
    <w:rsid w:val="008C5144"/>
    <w:rsid w:val="008D0091"/>
    <w:rsid w:val="009052A6"/>
    <w:rsid w:val="00906354"/>
    <w:rsid w:val="009079F3"/>
    <w:rsid w:val="00927425"/>
    <w:rsid w:val="009538EE"/>
    <w:rsid w:val="009A7E48"/>
    <w:rsid w:val="009C0059"/>
    <w:rsid w:val="009C0C11"/>
    <w:rsid w:val="009D1B58"/>
    <w:rsid w:val="009F6F67"/>
    <w:rsid w:val="00A005D6"/>
    <w:rsid w:val="00A03035"/>
    <w:rsid w:val="00A10C09"/>
    <w:rsid w:val="00A125E9"/>
    <w:rsid w:val="00A134EE"/>
    <w:rsid w:val="00A231F6"/>
    <w:rsid w:val="00A23870"/>
    <w:rsid w:val="00A24B78"/>
    <w:rsid w:val="00A63F8D"/>
    <w:rsid w:val="00A76A25"/>
    <w:rsid w:val="00A77921"/>
    <w:rsid w:val="00AA3EF7"/>
    <w:rsid w:val="00AC0430"/>
    <w:rsid w:val="00B471FA"/>
    <w:rsid w:val="00B575FB"/>
    <w:rsid w:val="00BF7B29"/>
    <w:rsid w:val="00C064CA"/>
    <w:rsid w:val="00C1095A"/>
    <w:rsid w:val="00C36587"/>
    <w:rsid w:val="00C55791"/>
    <w:rsid w:val="00C55D85"/>
    <w:rsid w:val="00CA2273"/>
    <w:rsid w:val="00CD008D"/>
    <w:rsid w:val="00CD3E20"/>
    <w:rsid w:val="00CD50FD"/>
    <w:rsid w:val="00CD7F27"/>
    <w:rsid w:val="00CE2B1B"/>
    <w:rsid w:val="00CE4EAB"/>
    <w:rsid w:val="00CE7496"/>
    <w:rsid w:val="00CF1FD7"/>
    <w:rsid w:val="00D05DEF"/>
    <w:rsid w:val="00D255E1"/>
    <w:rsid w:val="00D365FA"/>
    <w:rsid w:val="00D47124"/>
    <w:rsid w:val="00D834F0"/>
    <w:rsid w:val="00DC715A"/>
    <w:rsid w:val="00DD5D7B"/>
    <w:rsid w:val="00DE7CC5"/>
    <w:rsid w:val="00E10F01"/>
    <w:rsid w:val="00E11608"/>
    <w:rsid w:val="00E61BAC"/>
    <w:rsid w:val="00E7132F"/>
    <w:rsid w:val="00E842E3"/>
    <w:rsid w:val="00EB3739"/>
    <w:rsid w:val="00EE2991"/>
    <w:rsid w:val="00EE2BDB"/>
    <w:rsid w:val="00F012B4"/>
    <w:rsid w:val="00F316AD"/>
    <w:rsid w:val="00F42EBA"/>
    <w:rsid w:val="00F4501B"/>
    <w:rsid w:val="00F4615D"/>
    <w:rsid w:val="00F7416C"/>
    <w:rsid w:val="00F91E10"/>
    <w:rsid w:val="00FB34EE"/>
    <w:rsid w:val="00FC7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36025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33248B"/>
    <w:pPr>
      <w:spacing w:line="288" w:lineRule="auto"/>
    </w:pPr>
    <w:rPr>
      <w:color w:val="404040" w:themeColor="text1" w:themeTint="BF"/>
      <w:sz w:val="20"/>
    </w:rPr>
  </w:style>
  <w:style w:type="paragraph" w:styleId="Heading1">
    <w:name w:val="heading 1"/>
    <w:basedOn w:val="Normal"/>
    <w:next w:val="Normal"/>
    <w:link w:val="Heading1Char"/>
    <w:uiPriority w:val="2"/>
    <w:rsid w:val="00137C2D"/>
    <w:pPr>
      <w:spacing w:after="120"/>
      <w:outlineLvl w:val="0"/>
    </w:pPr>
    <w:rPr>
      <w:rFonts w:asciiTheme="majorHAnsi" w:hAnsiTheme="majorHAnsi"/>
      <w:b/>
      <w:caps/>
      <w:spacing w:val="30"/>
      <w:sz w:val="28"/>
    </w:rPr>
  </w:style>
  <w:style w:type="paragraph" w:styleId="Heading2">
    <w:name w:val="heading 2"/>
    <w:basedOn w:val="Normal"/>
    <w:next w:val="Normal"/>
    <w:link w:val="Heading2Char"/>
    <w:uiPriority w:val="3"/>
    <w:rsid w:val="00CE7496"/>
    <w:pPr>
      <w:outlineLvl w:val="1"/>
    </w:pPr>
    <w:rPr>
      <w:rFonts w:asciiTheme="majorHAnsi" w:hAnsiTheme="majorHAnsi"/>
      <w:caps/>
      <w:spacing w:val="6"/>
    </w:rPr>
  </w:style>
  <w:style w:type="paragraph" w:styleId="Heading3">
    <w:name w:val="heading 3"/>
    <w:basedOn w:val="Normal"/>
    <w:next w:val="Normal"/>
    <w:link w:val="Heading3Char"/>
    <w:uiPriority w:val="9"/>
    <w:qFormat/>
    <w:rsid w:val="00CE7496"/>
    <w:pPr>
      <w:keepNext/>
      <w:keepLines/>
      <w:spacing w:before="120" w:after="120"/>
      <w:outlineLvl w:val="2"/>
    </w:pPr>
    <w:rPr>
      <w:rFonts w:eastAsiaTheme="majorEastAsia" w:cstheme="majorBidi"/>
      <w:color w:val="171B2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57534A"/>
    <w:rPr>
      <w:color w:val="000000" w:themeColor="text1"/>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57534A"/>
    <w:rPr>
      <w:color w:val="000000" w:themeColor="text1"/>
    </w:rPr>
  </w:style>
  <w:style w:type="table" w:styleId="TableGrid">
    <w:name w:val="Table Grid"/>
    <w:basedOn w:val="TableNormal"/>
    <w:uiPriority w:val="39"/>
    <w:rsid w:val="009A7E48"/>
    <w:tblPr/>
    <w:tcPr>
      <w:tcMar>
        <w:left w:w="288" w:type="dxa"/>
        <w:right w:w="115" w:type="dxa"/>
      </w:tcMar>
    </w:tcPr>
    <w:tblStylePr w:type="firstCol">
      <w:tblPr/>
      <w:tcPr>
        <w:tcBorders>
          <w:top w:val="nil"/>
          <w:left w:val="nil"/>
          <w:bottom w:val="nil"/>
          <w:right w:val="single" w:sz="8" w:space="0" w:color="D8BCA4" w:themeColor="accent2" w:themeTint="99"/>
          <w:insideH w:val="nil"/>
          <w:insideV w:val="nil"/>
          <w:tl2br w:val="nil"/>
          <w:tr2bl w:val="nil"/>
        </w:tcBorders>
      </w:tcPr>
    </w:tblStylePr>
  </w:style>
  <w:style w:type="paragraph" w:styleId="Title">
    <w:name w:val="Title"/>
    <w:basedOn w:val="Normal"/>
    <w:next w:val="Normal"/>
    <w:link w:val="TitleChar"/>
    <w:qFormat/>
    <w:rsid w:val="0084569D"/>
    <w:pPr>
      <w:spacing w:line="240" w:lineRule="auto"/>
    </w:pPr>
    <w:rPr>
      <w:rFonts w:asciiTheme="majorHAnsi" w:hAnsiTheme="majorHAnsi" w:cs="Times New Roman (Body CS)"/>
      <w:caps/>
      <w:spacing w:val="30"/>
      <w:sz w:val="90"/>
    </w:rPr>
  </w:style>
  <w:style w:type="character" w:customStyle="1" w:styleId="TitleChar">
    <w:name w:val="Title Char"/>
    <w:basedOn w:val="DefaultParagraphFont"/>
    <w:link w:val="Title"/>
    <w:rsid w:val="0084569D"/>
    <w:rPr>
      <w:rFonts w:asciiTheme="majorHAnsi" w:hAnsiTheme="majorHAnsi" w:cs="Times New Roman (Body CS)"/>
      <w:caps/>
      <w:color w:val="404040" w:themeColor="text1" w:themeTint="BF"/>
      <w:spacing w:val="30"/>
      <w:sz w:val="90"/>
    </w:rPr>
  </w:style>
  <w:style w:type="paragraph" w:styleId="Subtitle">
    <w:name w:val="Subtitle"/>
    <w:basedOn w:val="Normal"/>
    <w:next w:val="Normal"/>
    <w:link w:val="SubtitleChar"/>
    <w:uiPriority w:val="1"/>
    <w:qFormat/>
    <w:rsid w:val="00137C2D"/>
    <w:pPr>
      <w:spacing w:after="480"/>
    </w:pPr>
    <w:rPr>
      <w:rFonts w:cs="Times New Roman (Body CS)"/>
      <w:caps/>
      <w:spacing w:val="20"/>
      <w:sz w:val="32"/>
    </w:rPr>
  </w:style>
  <w:style w:type="character" w:customStyle="1" w:styleId="SubtitleChar">
    <w:name w:val="Subtitle Char"/>
    <w:basedOn w:val="DefaultParagraphFont"/>
    <w:link w:val="Subtitle"/>
    <w:uiPriority w:val="1"/>
    <w:rsid w:val="00137C2D"/>
    <w:rPr>
      <w:rFonts w:cs="Times New Roman (Body CS)"/>
      <w:caps/>
      <w:color w:val="404040" w:themeColor="text1" w:themeTint="BF"/>
      <w:spacing w:val="20"/>
      <w:sz w:val="32"/>
    </w:rPr>
  </w:style>
  <w:style w:type="character" w:customStyle="1" w:styleId="Heading1Char">
    <w:name w:val="Heading 1 Char"/>
    <w:basedOn w:val="DefaultParagraphFont"/>
    <w:link w:val="Heading1"/>
    <w:uiPriority w:val="2"/>
    <w:rsid w:val="00137C2D"/>
    <w:rPr>
      <w:rFonts w:asciiTheme="majorHAnsi" w:hAnsiTheme="majorHAnsi"/>
      <w:b/>
      <w:caps/>
      <w:color w:val="404040" w:themeColor="text1" w:themeTint="BF"/>
      <w:spacing w:val="30"/>
      <w:sz w:val="28"/>
    </w:rPr>
  </w:style>
  <w:style w:type="paragraph" w:customStyle="1" w:styleId="TextLeft">
    <w:name w:val="TextLeft"/>
    <w:basedOn w:val="Normal"/>
    <w:next w:val="Normal"/>
    <w:uiPriority w:val="4"/>
    <w:rsid w:val="00605A5B"/>
    <w:pPr>
      <w:jc w:val="right"/>
    </w:pPr>
    <w:rPr>
      <w:sz w:val="22"/>
    </w:rPr>
  </w:style>
  <w:style w:type="character" w:customStyle="1" w:styleId="Heading2Char">
    <w:name w:val="Heading 2 Char"/>
    <w:basedOn w:val="DefaultParagraphFont"/>
    <w:link w:val="Heading2"/>
    <w:uiPriority w:val="3"/>
    <w:rsid w:val="00CE7496"/>
    <w:rPr>
      <w:rFonts w:asciiTheme="majorHAnsi" w:hAnsiTheme="majorHAnsi"/>
      <w:caps/>
      <w:color w:val="404040" w:themeColor="text1" w:themeTint="BF"/>
      <w:spacing w:val="6"/>
      <w:sz w:val="20"/>
    </w:rPr>
  </w:style>
  <w:style w:type="paragraph" w:customStyle="1" w:styleId="SmallText">
    <w:name w:val="SmallText"/>
    <w:basedOn w:val="Normal"/>
    <w:next w:val="Normal"/>
    <w:uiPriority w:val="6"/>
    <w:rsid w:val="00E842E3"/>
    <w:rPr>
      <w:rFonts w:ascii="Mangal" w:hAnsi="Mangal"/>
    </w:rPr>
  </w:style>
  <w:style w:type="paragraph" w:customStyle="1" w:styleId="Text-FlushLeft">
    <w:name w:val="Text - Flush Left"/>
    <w:basedOn w:val="Normal"/>
    <w:next w:val="Normal"/>
    <w:uiPriority w:val="5"/>
    <w:qFormat/>
    <w:rsid w:val="00065553"/>
    <w:rPr>
      <w:rFonts w:cs="Times New Roman (Body CS)"/>
    </w:rPr>
  </w:style>
  <w:style w:type="character" w:styleId="PlaceholderText">
    <w:name w:val="Placeholder Text"/>
    <w:basedOn w:val="DefaultParagraphFont"/>
    <w:uiPriority w:val="99"/>
    <w:semiHidden/>
    <w:rsid w:val="00A77921"/>
    <w:rPr>
      <w:color w:val="808080"/>
    </w:rPr>
  </w:style>
  <w:style w:type="character" w:styleId="Emphasis">
    <w:name w:val="Emphasis"/>
    <w:uiPriority w:val="20"/>
    <w:rsid w:val="00E842E3"/>
    <w:rPr>
      <w:rFonts w:ascii="Arial" w:hAnsi="Arial"/>
      <w:b/>
      <w:i w:val="0"/>
      <w:caps/>
      <w:smallCaps w:val="0"/>
      <w:color w:val="000000" w:themeColor="text1"/>
      <w:spacing w:val="10"/>
      <w:sz w:val="20"/>
    </w:rPr>
  </w:style>
  <w:style w:type="paragraph" w:styleId="ListParagraph">
    <w:name w:val="List Paragraph"/>
    <w:basedOn w:val="Normal"/>
    <w:uiPriority w:val="34"/>
    <w:semiHidden/>
    <w:qFormat/>
    <w:rsid w:val="0016696C"/>
    <w:pPr>
      <w:ind w:left="720"/>
      <w:contextualSpacing/>
      <w:jc w:val="both"/>
    </w:pPr>
    <w:rPr>
      <w:color w:val="auto"/>
      <w:sz w:val="22"/>
      <w:szCs w:val="22"/>
    </w:rPr>
  </w:style>
  <w:style w:type="character" w:customStyle="1" w:styleId="Heading3Char">
    <w:name w:val="Heading 3 Char"/>
    <w:basedOn w:val="DefaultParagraphFont"/>
    <w:link w:val="Heading3"/>
    <w:uiPriority w:val="9"/>
    <w:rsid w:val="00CE7496"/>
    <w:rPr>
      <w:rFonts w:eastAsiaTheme="majorEastAsia" w:cstheme="majorBidi"/>
      <w:color w:val="171B23" w:themeColor="accent1" w:themeShade="7F"/>
      <w:sz w:val="20"/>
    </w:rPr>
  </w:style>
  <w:style w:type="paragraph" w:customStyle="1" w:styleId="PlaceofWork">
    <w:name w:val="Place of Work"/>
    <w:basedOn w:val="Text-FlushLeft"/>
    <w:uiPriority w:val="7"/>
    <w:qFormat/>
    <w:rsid w:val="00065553"/>
    <w:pPr>
      <w:spacing w:before="80" w:after="160"/>
    </w:pPr>
  </w:style>
  <w:style w:type="paragraph" w:customStyle="1" w:styleId="Date-LeftColumn">
    <w:name w:val="Date - Left Column"/>
    <w:basedOn w:val="PlaceofWork"/>
    <w:uiPriority w:val="7"/>
    <w:rsid w:val="00000AEC"/>
    <w:pPr>
      <w:spacing w:after="0"/>
    </w:pPr>
  </w:style>
  <w:style w:type="table" w:customStyle="1" w:styleId="Style1">
    <w:name w:val="Style1"/>
    <w:basedOn w:val="TableNormal"/>
    <w:uiPriority w:val="99"/>
    <w:rsid w:val="00311FD2"/>
    <w:tblPr/>
    <w:tblStylePr w:type="firstCol">
      <w:tblPr/>
      <w:tcPr>
        <w:tcBorders>
          <w:top w:val="nil"/>
          <w:left w:val="nil"/>
          <w:bottom w:val="nil"/>
          <w:right w:val="nil"/>
          <w:insideH w:val="nil"/>
          <w:insideV w:val="nil"/>
          <w:tl2br w:val="nil"/>
          <w:tr2bl w:val="nil"/>
        </w:tcBorders>
        <w:shd w:val="clear" w:color="auto" w:fill="F2E8E0" w:themeFill="accent2" w:themeFillTint="33"/>
      </w:tcPr>
    </w:tblStylePr>
  </w:style>
  <w:style w:type="character" w:styleId="Hyperlink">
    <w:name w:val="Hyperlink"/>
    <w:basedOn w:val="DefaultParagraphFont"/>
    <w:uiPriority w:val="99"/>
    <w:unhideWhenUsed/>
    <w:rsid w:val="00311FD2"/>
    <w:rPr>
      <w:color w:val="0563C1" w:themeColor="hyperlink"/>
      <w:u w:val="single"/>
    </w:rPr>
  </w:style>
  <w:style w:type="character" w:customStyle="1" w:styleId="UnresolvedMention1">
    <w:name w:val="Unresolved Mention1"/>
    <w:basedOn w:val="DefaultParagraphFont"/>
    <w:uiPriority w:val="99"/>
    <w:semiHidden/>
    <w:unhideWhenUsed/>
    <w:rsid w:val="00311FD2"/>
    <w:rPr>
      <w:color w:val="605E5C"/>
      <w:shd w:val="clear" w:color="auto" w:fill="E1DFDD"/>
    </w:rPr>
  </w:style>
  <w:style w:type="paragraph" w:customStyle="1" w:styleId="Style2">
    <w:name w:val="Style2"/>
    <w:basedOn w:val="Text-FlushLeft"/>
    <w:uiPriority w:val="7"/>
    <w:qFormat/>
    <w:rsid w:val="00065553"/>
    <w:pPr>
      <w:numPr>
        <w:numId w:val="2"/>
      </w:numPr>
    </w:pPr>
  </w:style>
  <w:style w:type="paragraph" w:customStyle="1" w:styleId="Colleges">
    <w:name w:val="Colleges"/>
    <w:basedOn w:val="PlaceofWork"/>
    <w:uiPriority w:val="7"/>
    <w:qFormat/>
    <w:rsid w:val="009D1B58"/>
    <w:pPr>
      <w:spacing w:after="0"/>
    </w:pPr>
  </w:style>
  <w:style w:type="paragraph" w:customStyle="1" w:styleId="Lists">
    <w:name w:val="Lists"/>
    <w:basedOn w:val="Text-FlushLeft"/>
    <w:uiPriority w:val="7"/>
    <w:qFormat/>
    <w:rsid w:val="009C0C11"/>
    <w:pPr>
      <w:spacing w:line="320" w:lineRule="exact"/>
    </w:pPr>
  </w:style>
  <w:style w:type="numbering" w:customStyle="1" w:styleId="CurrentList1">
    <w:name w:val="Current List1"/>
    <w:uiPriority w:val="99"/>
    <w:rsid w:val="00065553"/>
    <w:pPr>
      <w:numPr>
        <w:numId w:val="3"/>
      </w:numPr>
    </w:pPr>
  </w:style>
  <w:style w:type="paragraph" w:customStyle="1" w:styleId="ImagePlaceholder">
    <w:name w:val="Image Placeholder"/>
    <w:basedOn w:val="Normal"/>
    <w:uiPriority w:val="7"/>
    <w:qFormat/>
    <w:rsid w:val="00A24B78"/>
    <w:pPr>
      <w:spacing w:line="120" w:lineRule="auto"/>
    </w:pPr>
    <w:rPr>
      <w:sz w:val="4"/>
    </w:rPr>
  </w:style>
  <w:style w:type="character" w:styleId="UnresolvedMention">
    <w:name w:val="Unresolved Mention"/>
    <w:basedOn w:val="DefaultParagraphFont"/>
    <w:uiPriority w:val="99"/>
    <w:semiHidden/>
    <w:unhideWhenUsed/>
    <w:rsid w:val="00145400"/>
    <w:rPr>
      <w:color w:val="605E5C"/>
      <w:shd w:val="clear" w:color="auto" w:fill="E1DFDD"/>
    </w:rPr>
  </w:style>
  <w:style w:type="character" w:styleId="FollowedHyperlink">
    <w:name w:val="FollowedHyperlink"/>
    <w:basedOn w:val="DefaultParagraphFont"/>
    <w:uiPriority w:val="99"/>
    <w:semiHidden/>
    <w:unhideWhenUsed/>
    <w:rsid w:val="009052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746478">
      <w:bodyDiv w:val="1"/>
      <w:marLeft w:val="0"/>
      <w:marRight w:val="0"/>
      <w:marTop w:val="0"/>
      <w:marBottom w:val="0"/>
      <w:divBdr>
        <w:top w:val="none" w:sz="0" w:space="0" w:color="auto"/>
        <w:left w:val="none" w:sz="0" w:space="0" w:color="auto"/>
        <w:bottom w:val="none" w:sz="0" w:space="0" w:color="auto"/>
        <w:right w:val="none" w:sz="0" w:space="0" w:color="auto"/>
      </w:divBdr>
    </w:div>
    <w:div w:id="54671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Adithyan12789"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inkedin.com/in/adithyan-narayanan-a36806297/"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adithiruthiparambil12@gam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Attorn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C402A37801840669CE1F979361C441E"/>
        <w:category>
          <w:name w:val="General"/>
          <w:gallery w:val="placeholder"/>
        </w:category>
        <w:types>
          <w:type w:val="bbPlcHdr"/>
        </w:types>
        <w:behaviors>
          <w:behavior w:val="content"/>
        </w:behaviors>
        <w:guid w:val="{28DC4191-C31D-4C36-AC48-CA4E31E21738}"/>
      </w:docPartPr>
      <w:docPartBody>
        <w:p w:rsidR="00631921" w:rsidRDefault="00000000">
          <w:pPr>
            <w:pStyle w:val="3C402A37801840669CE1F979361C441E"/>
          </w:pPr>
          <w:r w:rsidRPr="00CE7496">
            <w:t>Contact</w:t>
          </w:r>
        </w:p>
      </w:docPartBody>
    </w:docPart>
    <w:docPart>
      <w:docPartPr>
        <w:name w:val="6FB6EE60A9CF45918F25D241A423D9DB"/>
        <w:category>
          <w:name w:val="General"/>
          <w:gallery w:val="placeholder"/>
        </w:category>
        <w:types>
          <w:type w:val="bbPlcHdr"/>
        </w:types>
        <w:behaviors>
          <w:behavior w:val="content"/>
        </w:behaviors>
        <w:guid w:val="{C5E658C9-86A9-4786-B901-C16665593C8B}"/>
      </w:docPartPr>
      <w:docPartBody>
        <w:p w:rsidR="00631921" w:rsidRDefault="00000000">
          <w:pPr>
            <w:pStyle w:val="6FB6EE60A9CF45918F25D241A423D9DB"/>
          </w:pPr>
          <w:r w:rsidRPr="00A24B78">
            <w:t>Profile</w:t>
          </w:r>
        </w:p>
      </w:docPartBody>
    </w:docPart>
    <w:docPart>
      <w:docPartPr>
        <w:name w:val="5ABE635AC7844146BDCA73661D64AFCB"/>
        <w:category>
          <w:name w:val="General"/>
          <w:gallery w:val="placeholder"/>
        </w:category>
        <w:types>
          <w:type w:val="bbPlcHdr"/>
        </w:types>
        <w:behaviors>
          <w:behavior w:val="content"/>
        </w:behaviors>
        <w:guid w:val="{C511A39C-F52F-4AA9-AD68-8E6650D2EBFD}"/>
      </w:docPartPr>
      <w:docPartBody>
        <w:p w:rsidR="00631921" w:rsidRDefault="00000000">
          <w:pPr>
            <w:pStyle w:val="5ABE635AC7844146BDCA73661D64AFCB"/>
          </w:pPr>
          <w:r w:rsidRPr="0033248B">
            <w:t>Education</w:t>
          </w:r>
        </w:p>
      </w:docPartBody>
    </w:docPart>
    <w:docPart>
      <w:docPartPr>
        <w:name w:val="D697C0D5A2CF468E923FE98825819B5F"/>
        <w:category>
          <w:name w:val="General"/>
          <w:gallery w:val="placeholder"/>
        </w:category>
        <w:types>
          <w:type w:val="bbPlcHdr"/>
        </w:types>
        <w:behaviors>
          <w:behavior w:val="content"/>
        </w:behaviors>
        <w:guid w:val="{32BB5C43-872E-4CCE-A67D-B185ABC96F0C}"/>
      </w:docPartPr>
      <w:docPartBody>
        <w:p w:rsidR="00631921" w:rsidRDefault="00000000">
          <w:pPr>
            <w:pStyle w:val="D697C0D5A2CF468E923FE98825819B5F"/>
          </w:pPr>
          <w:r w:rsidRPr="00065553">
            <w:t>Key Skills</w:t>
          </w:r>
        </w:p>
      </w:docPartBody>
    </w:docPart>
    <w:docPart>
      <w:docPartPr>
        <w:name w:val="6CA13E1C0DDE4C8792380E7C0A5D9B39"/>
        <w:category>
          <w:name w:val="General"/>
          <w:gallery w:val="placeholder"/>
        </w:category>
        <w:types>
          <w:type w:val="bbPlcHdr"/>
        </w:types>
        <w:behaviors>
          <w:behavior w:val="content"/>
        </w:behaviors>
        <w:guid w:val="{C87B4F72-1C1D-4A2F-852D-263D3647251D}"/>
      </w:docPartPr>
      <w:docPartBody>
        <w:p w:rsidR="00631921" w:rsidRDefault="00000000">
          <w:pPr>
            <w:pStyle w:val="6CA13E1C0DDE4C8792380E7C0A5D9B39"/>
          </w:pPr>
          <w:r w:rsidRPr="00065553">
            <w:t>Interests</w:t>
          </w:r>
        </w:p>
      </w:docPartBody>
    </w:docPart>
    <w:docPart>
      <w:docPartPr>
        <w:name w:val="323120F71D56420DA0640446C4E2A73B"/>
        <w:category>
          <w:name w:val="General"/>
          <w:gallery w:val="placeholder"/>
        </w:category>
        <w:types>
          <w:type w:val="bbPlcHdr"/>
        </w:types>
        <w:behaviors>
          <w:behavior w:val="content"/>
        </w:behaviors>
        <w:guid w:val="{95B83415-783B-44E0-901E-06F430EB289D}"/>
      </w:docPartPr>
      <w:docPartBody>
        <w:p w:rsidR="00631921" w:rsidRDefault="00000000">
          <w:pPr>
            <w:pStyle w:val="323120F71D56420DA0640446C4E2A73B"/>
          </w:pPr>
          <w:r>
            <w:t>Literature</w:t>
          </w:r>
        </w:p>
      </w:docPartBody>
    </w:docPart>
    <w:docPart>
      <w:docPartPr>
        <w:name w:val="34BD48FEDAAB4587959A034B39062774"/>
        <w:category>
          <w:name w:val="General"/>
          <w:gallery w:val="placeholder"/>
        </w:category>
        <w:types>
          <w:type w:val="bbPlcHdr"/>
        </w:types>
        <w:behaviors>
          <w:behavior w:val="content"/>
        </w:behaviors>
        <w:guid w:val="{FC031D89-7693-4C49-9ADA-18008D18C010}"/>
      </w:docPartPr>
      <w:docPartBody>
        <w:p w:rsidR="00631921" w:rsidRDefault="00000000">
          <w:pPr>
            <w:pStyle w:val="34BD48FEDAAB4587959A034B39062774"/>
          </w:pPr>
          <w:r>
            <w:t>Environmental conservation</w:t>
          </w:r>
        </w:p>
      </w:docPartBody>
    </w:docPart>
    <w:docPart>
      <w:docPartPr>
        <w:name w:val="3179906925E14A78BA56CE1B5AB00800"/>
        <w:category>
          <w:name w:val="General"/>
          <w:gallery w:val="placeholder"/>
        </w:category>
        <w:types>
          <w:type w:val="bbPlcHdr"/>
        </w:types>
        <w:behaviors>
          <w:behavior w:val="content"/>
        </w:behaviors>
        <w:guid w:val="{4723101A-6BE7-4BA7-8E67-FDAF2DD1D704}"/>
      </w:docPartPr>
      <w:docPartBody>
        <w:p w:rsidR="00631921" w:rsidRDefault="00000000">
          <w:pPr>
            <w:pStyle w:val="3179906925E14A78BA56CE1B5AB00800"/>
          </w:pPr>
          <w:r>
            <w:t>Art</w:t>
          </w:r>
        </w:p>
      </w:docPartBody>
    </w:docPart>
    <w:docPart>
      <w:docPartPr>
        <w:name w:val="856B61B107C8486584D023F0848D3AE2"/>
        <w:category>
          <w:name w:val="General"/>
          <w:gallery w:val="placeholder"/>
        </w:category>
        <w:types>
          <w:type w:val="bbPlcHdr"/>
        </w:types>
        <w:behaviors>
          <w:behavior w:val="content"/>
        </w:behaviors>
        <w:guid w:val="{82F115E3-FEBE-4018-8B3D-3CB964B16615}"/>
      </w:docPartPr>
      <w:docPartBody>
        <w:p w:rsidR="00631921" w:rsidRDefault="00000000">
          <w:pPr>
            <w:pStyle w:val="856B61B107C8486584D023F0848D3AE2"/>
          </w:pPr>
          <w:r>
            <w:t>Yoga</w:t>
          </w:r>
        </w:p>
      </w:docPartBody>
    </w:docPart>
    <w:docPart>
      <w:docPartPr>
        <w:name w:val="AB8D09E66BF446B18C61ECD66A95EBC5"/>
        <w:category>
          <w:name w:val="General"/>
          <w:gallery w:val="placeholder"/>
        </w:category>
        <w:types>
          <w:type w:val="bbPlcHdr"/>
        </w:types>
        <w:behaviors>
          <w:behavior w:val="content"/>
        </w:behaviors>
        <w:guid w:val="{2A763BEF-DCF6-413E-A9E1-D960EB9A906F}"/>
      </w:docPartPr>
      <w:docPartBody>
        <w:p w:rsidR="00631921" w:rsidRDefault="00000000">
          <w:pPr>
            <w:pStyle w:val="AB8D09E66BF446B18C61ECD66A95EBC5"/>
          </w:pPr>
          <w:r>
            <w:t>Skiing</w:t>
          </w:r>
        </w:p>
      </w:docPartBody>
    </w:docPart>
    <w:docPart>
      <w:docPartPr>
        <w:name w:val="8CD4088D1B3D4EAB813086531AD49EFC"/>
        <w:category>
          <w:name w:val="General"/>
          <w:gallery w:val="placeholder"/>
        </w:category>
        <w:types>
          <w:type w:val="bbPlcHdr"/>
        </w:types>
        <w:behaviors>
          <w:behavior w:val="content"/>
        </w:behaviors>
        <w:guid w:val="{51A5485B-77CC-4C40-92F9-F1DA2E2C913D}"/>
      </w:docPartPr>
      <w:docPartBody>
        <w:p w:rsidR="00631921" w:rsidRDefault="00000000">
          <w:pPr>
            <w:pStyle w:val="8CD4088D1B3D4EAB813086531AD49EFC"/>
          </w:pPr>
          <w:r>
            <w:t>Travel</w:t>
          </w:r>
        </w:p>
      </w:docPartBody>
    </w:docPart>
    <w:docPart>
      <w:docPartPr>
        <w:name w:val="59FD190F26DA4BC19ED08EABAD815F80"/>
        <w:category>
          <w:name w:val="General"/>
          <w:gallery w:val="placeholder"/>
        </w:category>
        <w:types>
          <w:type w:val="bbPlcHdr"/>
        </w:types>
        <w:behaviors>
          <w:behavior w:val="content"/>
        </w:behaviors>
        <w:guid w:val="{D13B1C3A-0CF1-46B1-A1F1-78BB85E5D46B}"/>
      </w:docPartPr>
      <w:docPartBody>
        <w:p w:rsidR="00631921" w:rsidRDefault="00000000">
          <w:pPr>
            <w:pStyle w:val="59FD190F26DA4BC19ED08EABAD815F80"/>
          </w:pPr>
          <w:r w:rsidRPr="00CE7496">
            <w:t>Experience</w:t>
          </w:r>
        </w:p>
      </w:docPartBody>
    </w:docPart>
    <w:docPart>
      <w:docPartPr>
        <w:name w:val="4CA130D02D5547149EBE22B063FCCCFE"/>
        <w:category>
          <w:name w:val="General"/>
          <w:gallery w:val="placeholder"/>
        </w:category>
        <w:types>
          <w:type w:val="bbPlcHdr"/>
        </w:types>
        <w:behaviors>
          <w:behavior w:val="content"/>
        </w:behaviors>
        <w:guid w:val="{AA56C3F7-15DB-415A-8880-A48B249D8667}"/>
      </w:docPartPr>
      <w:docPartBody>
        <w:p w:rsidR="00631921" w:rsidRDefault="00000000">
          <w:pPr>
            <w:pStyle w:val="4CA130D02D5547149EBE22B063FCCCFE"/>
          </w:pPr>
          <w:r w:rsidRPr="0033248B">
            <w:t>In-house counsel</w:t>
          </w:r>
        </w:p>
      </w:docPartBody>
    </w:docPart>
    <w:docPart>
      <w:docPartPr>
        <w:name w:val="5700DB76A54743FE80D246394288254E"/>
        <w:category>
          <w:name w:val="General"/>
          <w:gallery w:val="placeholder"/>
        </w:category>
        <w:types>
          <w:type w:val="bbPlcHdr"/>
        </w:types>
        <w:behaviors>
          <w:behavior w:val="content"/>
        </w:behaviors>
        <w:guid w:val="{83CBD075-0D01-4298-B909-73C6DFBC6E81}"/>
      </w:docPartPr>
      <w:docPartBody>
        <w:p w:rsidR="00631921" w:rsidRDefault="00000000">
          <w:pPr>
            <w:pStyle w:val="5700DB76A54743FE80D246394288254E"/>
          </w:pPr>
          <w:r w:rsidRPr="0033248B">
            <w:t>March 20XX—present</w:t>
          </w:r>
        </w:p>
      </w:docPartBody>
    </w:docPart>
    <w:docPart>
      <w:docPartPr>
        <w:name w:val="93E360FEA0D74EFBAD93008D7349DFED"/>
        <w:category>
          <w:name w:val="General"/>
          <w:gallery w:val="placeholder"/>
        </w:category>
        <w:types>
          <w:type w:val="bbPlcHdr"/>
        </w:types>
        <w:behaviors>
          <w:behavior w:val="content"/>
        </w:behaviors>
        <w:guid w:val="{8CEA6EBC-03D6-4941-A456-98B17651D6DC}"/>
      </w:docPartPr>
      <w:docPartBody>
        <w:p w:rsidR="00631921" w:rsidRDefault="00000000">
          <w:pPr>
            <w:pStyle w:val="93E360FEA0D74EFBAD93008D7349DFED"/>
          </w:pPr>
          <w:r w:rsidRPr="00A63F8D">
            <w:t>Bandter Real Estate • NYC, New York</w:t>
          </w:r>
        </w:p>
      </w:docPartBody>
    </w:docPart>
    <w:docPart>
      <w:docPartPr>
        <w:name w:val="61E13B87590C4E7A84C4E3496D068ACF"/>
        <w:category>
          <w:name w:val="General"/>
          <w:gallery w:val="placeholder"/>
        </w:category>
        <w:types>
          <w:type w:val="bbPlcHdr"/>
        </w:types>
        <w:behaviors>
          <w:behavior w:val="content"/>
        </w:behaviors>
        <w:guid w:val="{2A09D9A3-739A-4115-AFE0-BE3A1494B5AA}"/>
      </w:docPartPr>
      <w:docPartBody>
        <w:p w:rsidR="00631921" w:rsidRDefault="00000000">
          <w:pPr>
            <w:pStyle w:val="61E13B87590C4E7A84C4E3496D068ACF"/>
          </w:pPr>
          <w:r w:rsidRPr="0084569D">
            <w:t>For boutique real estate development firm, draft, negotiate and enforce leases and purchase &amp; sale agreements. Negotiate purchase and sale contracts for residential and commercial properties, including foreclosures. Handle landlord tenant issues, including leasing, eviction, and dispute resolution. Research, analyze and apply state and local environmental, land use and zoning laws in relation to real estate and business development in the Northeast. Oversee due diligence on potential real estate purchase opportunities. Work with outside counsel on litigation, permitting and other specialized firm-related legal matters.</w:t>
          </w:r>
        </w:p>
      </w:docPartBody>
    </w:docPart>
    <w:docPart>
      <w:docPartPr>
        <w:name w:val="8E7675D703F94424AAD06EB31379A54C"/>
        <w:category>
          <w:name w:val="General"/>
          <w:gallery w:val="placeholder"/>
        </w:category>
        <w:types>
          <w:type w:val="bbPlcHdr"/>
        </w:types>
        <w:behaviors>
          <w:behavior w:val="content"/>
        </w:behaviors>
        <w:guid w:val="{4057D925-87B9-4E9A-BF03-BA941A3DEC64}"/>
      </w:docPartPr>
      <w:docPartBody>
        <w:p w:rsidR="00631921" w:rsidRDefault="00000000">
          <w:pPr>
            <w:pStyle w:val="8E7675D703F94424AAD06EB31379A54C"/>
          </w:pPr>
          <w:r w:rsidRPr="00A63F8D">
            <w:t>Associate Attorney</w:t>
          </w:r>
        </w:p>
      </w:docPartBody>
    </w:docPart>
    <w:docPart>
      <w:docPartPr>
        <w:name w:val="42B68F99ECC64A5E8263357BD0CBB5DE"/>
        <w:category>
          <w:name w:val="General"/>
          <w:gallery w:val="placeholder"/>
        </w:category>
        <w:types>
          <w:type w:val="bbPlcHdr"/>
        </w:types>
        <w:behaviors>
          <w:behavior w:val="content"/>
        </w:behaviors>
        <w:guid w:val="{8073E6A2-8068-46C3-869A-35A08C2A4E30}"/>
      </w:docPartPr>
      <w:docPartBody>
        <w:p w:rsidR="00631921" w:rsidRDefault="00000000">
          <w:pPr>
            <w:pStyle w:val="42B68F99ECC64A5E8263357BD0CBB5DE"/>
          </w:pPr>
          <w:r w:rsidRPr="00A63F8D">
            <w:t>Feb 20XX—Nov 20XX</w:t>
          </w:r>
        </w:p>
      </w:docPartBody>
    </w:docPart>
    <w:docPart>
      <w:docPartPr>
        <w:name w:val="3EE248B25CE44986B95BBF50570066D7"/>
        <w:category>
          <w:name w:val="General"/>
          <w:gallery w:val="placeholder"/>
        </w:category>
        <w:types>
          <w:type w:val="bbPlcHdr"/>
        </w:types>
        <w:behaviors>
          <w:behavior w:val="content"/>
        </w:behaviors>
        <w:guid w:val="{D377EC4E-534D-49EE-925D-2517A90EBB23}"/>
      </w:docPartPr>
      <w:docPartBody>
        <w:p w:rsidR="00631921" w:rsidRDefault="00000000">
          <w:pPr>
            <w:pStyle w:val="3EE248B25CE44986B95BBF50570066D7"/>
          </w:pPr>
          <w:r w:rsidRPr="009D1B58">
            <w:t>Luca Udinesi Law firm • NYC, New York</w:t>
          </w:r>
        </w:p>
      </w:docPartBody>
    </w:docPart>
    <w:docPart>
      <w:docPartPr>
        <w:name w:val="074FCF02C3F040169EADD21AE7AD0559"/>
        <w:category>
          <w:name w:val="General"/>
          <w:gallery w:val="placeholder"/>
        </w:category>
        <w:types>
          <w:type w:val="bbPlcHdr"/>
        </w:types>
        <w:behaviors>
          <w:behavior w:val="content"/>
        </w:behaviors>
        <w:guid w:val="{B97670D3-5E81-4730-B4BF-F77960489472}"/>
      </w:docPartPr>
      <w:docPartBody>
        <w:p w:rsidR="00631921" w:rsidRDefault="00000000">
          <w:pPr>
            <w:pStyle w:val="074FCF02C3F040169EADD21AE7AD0559"/>
          </w:pPr>
          <w:r w:rsidRPr="00EE2BDB">
            <w:t>Represented and advised parties on small business</w:t>
          </w:r>
          <w:r>
            <w:t xml:space="preserve">, </w:t>
          </w:r>
          <w:r w:rsidRPr="00EE2BDB">
            <w:t>real estate</w:t>
          </w:r>
          <w:r>
            <w:t>,</w:t>
          </w:r>
          <w:r w:rsidRPr="00EE2BDB">
            <w:t xml:space="preserve"> and landlord tenant issues. Researched and analyzed a wide range of legal issues. Represented client in a corporate dissolution litigation and won a $25,000 supervised receivership and dissolution of corporation.</w:t>
          </w:r>
        </w:p>
      </w:docPartBody>
    </w:docPart>
    <w:docPart>
      <w:docPartPr>
        <w:name w:val="B6B56434474A4DBDA8EC73611E478FAA"/>
        <w:category>
          <w:name w:val="General"/>
          <w:gallery w:val="placeholder"/>
        </w:category>
        <w:types>
          <w:type w:val="bbPlcHdr"/>
        </w:types>
        <w:behaviors>
          <w:behavior w:val="content"/>
        </w:behaviors>
        <w:guid w:val="{6EE8C582-08C3-4080-85D5-C05AAF5BEBF3}"/>
      </w:docPartPr>
      <w:docPartBody>
        <w:p w:rsidR="00631921" w:rsidRDefault="00000000">
          <w:pPr>
            <w:pStyle w:val="B6B56434474A4DBDA8EC73611E478FAA"/>
          </w:pPr>
          <w:r w:rsidRPr="00A63F8D">
            <w:t>Junior Associate Attorney</w:t>
          </w:r>
        </w:p>
      </w:docPartBody>
    </w:docPart>
    <w:docPart>
      <w:docPartPr>
        <w:name w:val="75C1C62DBDB54C2AAB35DD8BBB7F6486"/>
        <w:category>
          <w:name w:val="General"/>
          <w:gallery w:val="placeholder"/>
        </w:category>
        <w:types>
          <w:type w:val="bbPlcHdr"/>
        </w:types>
        <w:behaviors>
          <w:behavior w:val="content"/>
        </w:behaviors>
        <w:guid w:val="{1D3AEA63-9924-4A8A-B81A-D0BEF009ACAB}"/>
      </w:docPartPr>
      <w:docPartBody>
        <w:p w:rsidR="00631921" w:rsidRDefault="00000000">
          <w:pPr>
            <w:pStyle w:val="75C1C62DBDB54C2AAB35DD8BBB7F6486"/>
          </w:pPr>
          <w:r w:rsidRPr="00A63F8D">
            <w:t>Sept 20XX—Jan 20XX</w:t>
          </w:r>
        </w:p>
      </w:docPartBody>
    </w:docPart>
    <w:docPart>
      <w:docPartPr>
        <w:name w:val="880B1BEE2A994B20812A74C5AB38A537"/>
        <w:category>
          <w:name w:val="General"/>
          <w:gallery w:val="placeholder"/>
        </w:category>
        <w:types>
          <w:type w:val="bbPlcHdr"/>
        </w:types>
        <w:behaviors>
          <w:behavior w:val="content"/>
        </w:behaviors>
        <w:guid w:val="{5A5AD54C-6A14-4B3F-8E29-06A55320E8E8}"/>
      </w:docPartPr>
      <w:docPartBody>
        <w:p w:rsidR="00631921" w:rsidRDefault="00000000">
          <w:pPr>
            <w:pStyle w:val="880B1BEE2A994B20812A74C5AB38A537"/>
          </w:pPr>
          <w:r w:rsidRPr="00A63F8D">
            <w:t>Law Offices of Keita Aoki • NYC, New York</w:t>
          </w:r>
        </w:p>
      </w:docPartBody>
    </w:docPart>
    <w:docPart>
      <w:docPartPr>
        <w:name w:val="8D9443A88C8A40D183272C20AC78B53D"/>
        <w:category>
          <w:name w:val="General"/>
          <w:gallery w:val="placeholder"/>
        </w:category>
        <w:types>
          <w:type w:val="bbPlcHdr"/>
        </w:types>
        <w:behaviors>
          <w:behavior w:val="content"/>
        </w:behaviors>
        <w:guid w:val="{D2B8683E-A067-49FA-81CD-A6C717C491A1}"/>
      </w:docPartPr>
      <w:docPartBody>
        <w:p w:rsidR="00631921" w:rsidRDefault="00000000">
          <w:pPr>
            <w:pStyle w:val="8D9443A88C8A40D183272C20AC78B53D"/>
          </w:pPr>
          <w:r w:rsidRPr="0033248B">
            <w:t>Researched legal issues for senior counsel and assisted in representation of clients on a range of small business. Drafted legal memoranda. Second chair in a multi-million-dollar telecom litigation.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50D"/>
    <w:rsid w:val="000537EF"/>
    <w:rsid w:val="000A6020"/>
    <w:rsid w:val="0036650D"/>
    <w:rsid w:val="003D4E41"/>
    <w:rsid w:val="00631921"/>
    <w:rsid w:val="00906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402A37801840669CE1F979361C441E">
    <w:name w:val="3C402A37801840669CE1F979361C441E"/>
  </w:style>
  <w:style w:type="paragraph" w:customStyle="1" w:styleId="6FB6EE60A9CF45918F25D241A423D9DB">
    <w:name w:val="6FB6EE60A9CF45918F25D241A423D9DB"/>
  </w:style>
  <w:style w:type="paragraph" w:customStyle="1" w:styleId="5ABE635AC7844146BDCA73661D64AFCB">
    <w:name w:val="5ABE635AC7844146BDCA73661D64AFCB"/>
  </w:style>
  <w:style w:type="paragraph" w:customStyle="1" w:styleId="D697C0D5A2CF468E923FE98825819B5F">
    <w:name w:val="D697C0D5A2CF468E923FE98825819B5F"/>
  </w:style>
  <w:style w:type="paragraph" w:customStyle="1" w:styleId="6CA13E1C0DDE4C8792380E7C0A5D9B39">
    <w:name w:val="6CA13E1C0DDE4C8792380E7C0A5D9B39"/>
  </w:style>
  <w:style w:type="paragraph" w:customStyle="1" w:styleId="323120F71D56420DA0640446C4E2A73B">
    <w:name w:val="323120F71D56420DA0640446C4E2A73B"/>
  </w:style>
  <w:style w:type="paragraph" w:customStyle="1" w:styleId="34BD48FEDAAB4587959A034B39062774">
    <w:name w:val="34BD48FEDAAB4587959A034B39062774"/>
  </w:style>
  <w:style w:type="paragraph" w:customStyle="1" w:styleId="3179906925E14A78BA56CE1B5AB00800">
    <w:name w:val="3179906925E14A78BA56CE1B5AB00800"/>
  </w:style>
  <w:style w:type="paragraph" w:customStyle="1" w:styleId="856B61B107C8486584D023F0848D3AE2">
    <w:name w:val="856B61B107C8486584D023F0848D3AE2"/>
  </w:style>
  <w:style w:type="paragraph" w:customStyle="1" w:styleId="AB8D09E66BF446B18C61ECD66A95EBC5">
    <w:name w:val="AB8D09E66BF446B18C61ECD66A95EBC5"/>
  </w:style>
  <w:style w:type="paragraph" w:customStyle="1" w:styleId="8CD4088D1B3D4EAB813086531AD49EFC">
    <w:name w:val="8CD4088D1B3D4EAB813086531AD49EFC"/>
  </w:style>
  <w:style w:type="paragraph" w:customStyle="1" w:styleId="59FD190F26DA4BC19ED08EABAD815F80">
    <w:name w:val="59FD190F26DA4BC19ED08EABAD815F80"/>
  </w:style>
  <w:style w:type="paragraph" w:customStyle="1" w:styleId="4CA130D02D5547149EBE22B063FCCCFE">
    <w:name w:val="4CA130D02D5547149EBE22B063FCCCFE"/>
  </w:style>
  <w:style w:type="paragraph" w:customStyle="1" w:styleId="5700DB76A54743FE80D246394288254E">
    <w:name w:val="5700DB76A54743FE80D246394288254E"/>
  </w:style>
  <w:style w:type="paragraph" w:customStyle="1" w:styleId="93E360FEA0D74EFBAD93008D7349DFED">
    <w:name w:val="93E360FEA0D74EFBAD93008D7349DFED"/>
  </w:style>
  <w:style w:type="paragraph" w:customStyle="1" w:styleId="61E13B87590C4E7A84C4E3496D068ACF">
    <w:name w:val="61E13B87590C4E7A84C4E3496D068ACF"/>
  </w:style>
  <w:style w:type="paragraph" w:customStyle="1" w:styleId="8E7675D703F94424AAD06EB31379A54C">
    <w:name w:val="8E7675D703F94424AAD06EB31379A54C"/>
  </w:style>
  <w:style w:type="paragraph" w:customStyle="1" w:styleId="42B68F99ECC64A5E8263357BD0CBB5DE">
    <w:name w:val="42B68F99ECC64A5E8263357BD0CBB5DE"/>
  </w:style>
  <w:style w:type="paragraph" w:customStyle="1" w:styleId="3EE248B25CE44986B95BBF50570066D7">
    <w:name w:val="3EE248B25CE44986B95BBF50570066D7"/>
  </w:style>
  <w:style w:type="paragraph" w:customStyle="1" w:styleId="074FCF02C3F040169EADD21AE7AD0559">
    <w:name w:val="074FCF02C3F040169EADD21AE7AD0559"/>
  </w:style>
  <w:style w:type="paragraph" w:customStyle="1" w:styleId="B6B56434474A4DBDA8EC73611E478FAA">
    <w:name w:val="B6B56434474A4DBDA8EC73611E478FAA"/>
  </w:style>
  <w:style w:type="paragraph" w:customStyle="1" w:styleId="75C1C62DBDB54C2AAB35DD8BBB7F6486">
    <w:name w:val="75C1C62DBDB54C2AAB35DD8BBB7F6486"/>
  </w:style>
  <w:style w:type="paragraph" w:customStyle="1" w:styleId="880B1BEE2A994B20812A74C5AB38A537">
    <w:name w:val="880B1BEE2A994B20812A74C5AB38A537"/>
  </w:style>
  <w:style w:type="paragraph" w:customStyle="1" w:styleId="8D9443A88C8A40D183272C20AC78B53D">
    <w:name w:val="8D9443A88C8A40D183272C20AC78B5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ModernResume">
  <a:themeElements>
    <a:clrScheme name="Warm Neutral">
      <a:dk1>
        <a:srgbClr val="000000"/>
      </a:dk1>
      <a:lt1>
        <a:srgbClr val="FFFFFF"/>
      </a:lt1>
      <a:dk2>
        <a:srgbClr val="765F55"/>
      </a:dk2>
      <a:lt2>
        <a:srgbClr val="E7E6E6"/>
      </a:lt2>
      <a:accent1>
        <a:srgbClr val="2F3748"/>
      </a:accent1>
      <a:accent2>
        <a:srgbClr val="BE9168"/>
      </a:accent2>
      <a:accent3>
        <a:srgbClr val="A4AA80"/>
      </a:accent3>
      <a:accent4>
        <a:srgbClr val="D7B15C"/>
      </a:accent4>
      <a:accent5>
        <a:srgbClr val="638276"/>
      </a:accent5>
      <a:accent6>
        <a:srgbClr val="958B8B"/>
      </a:accent6>
      <a:hlink>
        <a:srgbClr val="0563C1"/>
      </a:hlink>
      <a:folHlink>
        <a:srgbClr val="954F72"/>
      </a:folHlink>
    </a:clrScheme>
    <a:fontScheme name="Custom 79">
      <a:majorFont>
        <a:latin typeface="Book Antiqu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AB396E-6226-4C7B-B1DD-E1047701B31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F35C8826-FAE8-45D8-8293-DB168F6514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05926A-D910-4AE1-BBC9-5115B8B5BBE0}">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Attorney resume</Template>
  <TotalTime>0</TotalTime>
  <Pages>1</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2024-07-25T18:09:00Z</dcterms:created>
  <dcterms:modified xsi:type="dcterms:W3CDTF">2024-07-25T18:57:00Z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